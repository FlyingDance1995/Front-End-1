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1E" w:rsidRDefault="00BF011E" w:rsidP="00BF011E">
      <w:pPr>
        <w:pStyle w:val="Title"/>
      </w:pPr>
    </w:p>
    <w:p w:rsidR="002B19A1" w:rsidRDefault="00BF011E" w:rsidP="00BF011E">
      <w:pPr>
        <w:pStyle w:val="Title"/>
      </w:pPr>
      <w:r>
        <w:t>LẬ</w:t>
      </w:r>
      <w:r w:rsidR="0054001D">
        <w:t>P</w:t>
      </w:r>
      <w:r w:rsidR="00BC117D">
        <w:t xml:space="preserve"> Trình</w:t>
      </w:r>
      <w:r w:rsidR="000942B5">
        <w:t xml:space="preserve"> </w:t>
      </w:r>
      <w:r w:rsidR="00BC117D">
        <w:t xml:space="preserve"> F</w:t>
      </w:r>
      <w:r w:rsidR="00A25885">
        <w:t>ront</w:t>
      </w:r>
      <w:r w:rsidR="005131F9">
        <w:t xml:space="preserve"> </w:t>
      </w:r>
      <w:r w:rsidR="00A25885">
        <w:t>-</w:t>
      </w:r>
      <w:r w:rsidR="005131F9">
        <w:t xml:space="preserve"> </w:t>
      </w:r>
      <w:r w:rsidR="00BC117D">
        <w:t>End</w:t>
      </w:r>
      <w:r w:rsidR="00EC60EF">
        <w:t xml:space="preserve"> – 1</w:t>
      </w:r>
    </w:p>
    <w:p w:rsidR="006608DD" w:rsidRPr="006608DD" w:rsidRDefault="00BF011E" w:rsidP="006608DD">
      <w:pPr>
        <w:pStyle w:val="Heading1"/>
        <w:spacing w:line="276" w:lineRule="auto"/>
      </w:pPr>
      <w:r>
        <w:t>Nội dung kiến thức</w:t>
      </w:r>
    </w:p>
    <w:p w:rsidR="00317B7B" w:rsidRPr="00F6766C" w:rsidRDefault="00F33811" w:rsidP="00F6766C">
      <w:pPr>
        <w:pStyle w:val="NoSpacing"/>
      </w:pPr>
      <w:r>
        <w:rPr>
          <w:shd w:val="clear" w:color="auto" w:fill="FFFFFF"/>
        </w:rPr>
        <w:t xml:space="preserve">- </w:t>
      </w:r>
      <w:r w:rsidR="00317B7B">
        <w:rPr>
          <w:shd w:val="clear" w:color="auto" w:fill="FFFFFF"/>
        </w:rPr>
        <w:t>Cơ bản về HTML5(2 ngày)</w:t>
      </w:r>
    </w:p>
    <w:p w:rsidR="00FF598F" w:rsidRDefault="00FF598F" w:rsidP="00317B7B">
      <w:pPr>
        <w:pStyle w:val="NoSpacing"/>
        <w:rPr>
          <w:shd w:val="clear" w:color="auto" w:fill="FFFFFF"/>
        </w:rPr>
      </w:pPr>
    </w:p>
    <w:p w:rsidR="00F33811" w:rsidRDefault="00F33811" w:rsidP="00F6766C">
      <w:pPr>
        <w:pStyle w:val="NoSpacing"/>
        <w:numPr>
          <w:ilvl w:val="0"/>
          <w:numId w:val="7"/>
        </w:numPr>
        <w:rPr>
          <w:shd w:val="clear" w:color="auto" w:fill="FFFFFF"/>
        </w:rPr>
      </w:pPr>
      <w:r>
        <w:rPr>
          <w:shd w:val="clear" w:color="auto" w:fill="FFFFFF"/>
        </w:rPr>
        <w:t xml:space="preserve">HTML 5 là gì? </w:t>
      </w:r>
    </w:p>
    <w:p w:rsidR="00F6766C" w:rsidRDefault="00F6766C" w:rsidP="00F6766C">
      <w:pPr>
        <w:pStyle w:val="NoSpacing"/>
        <w:ind w:left="720"/>
        <w:rPr>
          <w:shd w:val="clear" w:color="auto" w:fill="FFFFFF"/>
        </w:rPr>
      </w:pPr>
    </w:p>
    <w:p w:rsidR="005B1B86" w:rsidRDefault="005B1B86" w:rsidP="00F6766C">
      <w:pPr>
        <w:pStyle w:val="NoSpacing"/>
        <w:rPr>
          <w:shd w:val="clear" w:color="auto" w:fill="FFFFFF"/>
        </w:rPr>
      </w:pPr>
      <w:r>
        <w:rPr>
          <w:shd w:val="clear" w:color="auto" w:fill="FFFFFF"/>
        </w:rPr>
        <w:t>-</w:t>
      </w:r>
      <w:r w:rsidR="00F6766C">
        <w:rPr>
          <w:shd w:val="clear" w:color="auto" w:fill="FFFFFF"/>
        </w:rPr>
        <w:t xml:space="preserve"> </w:t>
      </w:r>
      <w:r w:rsidR="007708B1">
        <w:rPr>
          <w:b/>
          <w:bCs/>
          <w:shd w:val="clear" w:color="auto" w:fill="FFFFFF"/>
        </w:rPr>
        <w:t>HTML5</w:t>
      </w:r>
      <w:r w:rsidR="007708B1">
        <w:rPr>
          <w:shd w:val="clear" w:color="auto" w:fill="FFFFFF"/>
        </w:rPr>
        <w:t> là một ngôn ngữ cấu trúc và trình bày nội dung cho </w:t>
      </w:r>
      <w:hyperlink r:id="rId8" w:tooltip="World Wide Web" w:history="1">
        <w:r w:rsidR="007708B1">
          <w:rPr>
            <w:rStyle w:val="Hyperlink"/>
            <w:rFonts w:ascii="Arial" w:hAnsi="Arial" w:cs="Arial"/>
            <w:b/>
            <w:bCs/>
            <w:color w:val="0B0080"/>
            <w:sz w:val="21"/>
            <w:szCs w:val="21"/>
            <w:shd w:val="clear" w:color="auto" w:fill="FFFFFF"/>
          </w:rPr>
          <w:t>World Wide Web</w:t>
        </w:r>
      </w:hyperlink>
      <w:r w:rsidR="007708B1">
        <w:rPr>
          <w:shd w:val="clear" w:color="auto" w:fill="FFFFFF"/>
        </w:rPr>
        <w:t> và sẽ là công nghệ cốt lõi của </w:t>
      </w:r>
      <w:hyperlink r:id="rId9" w:tooltip="Internet" w:history="1">
        <w:r w:rsidR="007708B1">
          <w:rPr>
            <w:rStyle w:val="Hyperlink"/>
            <w:rFonts w:ascii="Arial" w:hAnsi="Arial" w:cs="Arial"/>
            <w:color w:val="0B0080"/>
            <w:sz w:val="21"/>
            <w:szCs w:val="21"/>
            <w:shd w:val="clear" w:color="auto" w:fill="FFFFFF"/>
          </w:rPr>
          <w:t>Internet</w:t>
        </w:r>
      </w:hyperlink>
      <w:r w:rsidR="007708B1">
        <w:rPr>
          <w:shd w:val="clear" w:color="auto" w:fill="FFFFFF"/>
        </w:rPr>
        <w:t> trong tương lai không xa, được đề xuất đầu tiên bởi </w:t>
      </w:r>
      <w:hyperlink r:id="rId10" w:tooltip="Opera Software" w:history="1">
        <w:r w:rsidR="007708B1">
          <w:rPr>
            <w:rStyle w:val="Hyperlink"/>
            <w:rFonts w:ascii="Arial" w:hAnsi="Arial" w:cs="Arial"/>
            <w:color w:val="0B0080"/>
            <w:sz w:val="21"/>
            <w:szCs w:val="21"/>
            <w:shd w:val="clear" w:color="auto" w:fill="FFFFFF"/>
          </w:rPr>
          <w:t>Opera Software</w:t>
        </w:r>
      </w:hyperlink>
      <w:r w:rsidR="007708B1">
        <w:rPr>
          <w:shd w:val="clear" w:color="auto" w:fill="FFFFFF"/>
        </w:rPr>
        <w:t>. Đây là phiên bản thứ năm của ngôn ngữ </w:t>
      </w:r>
      <w:hyperlink r:id="rId11" w:tooltip="HTML" w:history="1">
        <w:r w:rsidR="007708B1">
          <w:rPr>
            <w:rStyle w:val="Hyperlink"/>
            <w:rFonts w:ascii="Arial" w:hAnsi="Arial" w:cs="Arial"/>
            <w:color w:val="0B0080"/>
            <w:sz w:val="21"/>
            <w:szCs w:val="21"/>
            <w:shd w:val="clear" w:color="auto" w:fill="FFFFFF"/>
          </w:rPr>
          <w:t>HTML</w:t>
        </w:r>
      </w:hyperlink>
      <w:r w:rsidR="007708B1">
        <w:rPr>
          <w:shd w:val="clear" w:color="auto" w:fill="FFFFFF"/>
        </w:rPr>
        <w:t> - được tạo ra năm 1990 và chuẩn hóa như HTML4 năm 1997 - và xuất hiện vào tháng 12 năm 2012, là 1 ứng viên được giới thiệu bởi </w:t>
      </w:r>
      <w:hyperlink r:id="rId12" w:tooltip="W3C" w:history="1">
        <w:r w:rsidR="007708B1">
          <w:rPr>
            <w:rStyle w:val="Hyperlink"/>
            <w:rFonts w:ascii="Arial" w:hAnsi="Arial" w:cs="Arial"/>
            <w:color w:val="0B0080"/>
            <w:sz w:val="21"/>
            <w:szCs w:val="21"/>
            <w:shd w:val="clear" w:color="auto" w:fill="FFFFFF"/>
          </w:rPr>
          <w:t>World Wide Web Consortium</w:t>
        </w:r>
      </w:hyperlink>
      <w:r w:rsidR="007708B1">
        <w:rPr>
          <w:shd w:val="clear" w:color="auto" w:fill="FFFFFF"/>
        </w:rPr>
        <w:t> (W3C). Mục tiêu cốt lõi khi thiết kế ngôn ngữ là cải thiện khả năng hỗ trợ cho đa phương tiện mới nhất trong khi vẫn giữ nó dễ dàng đọc được bởi con người và luôn hiểu được bởi các thiết bị và các chương trình máy tính như </w:t>
      </w:r>
      <w:hyperlink r:id="rId13" w:tooltip="Trình duyệt web" w:history="1">
        <w:r w:rsidR="007708B1">
          <w:rPr>
            <w:rStyle w:val="Hyperlink"/>
            <w:rFonts w:ascii="Arial" w:hAnsi="Arial" w:cs="Arial"/>
            <w:color w:val="0B0080"/>
            <w:sz w:val="21"/>
            <w:szCs w:val="21"/>
            <w:shd w:val="clear" w:color="auto" w:fill="FFFFFF"/>
          </w:rPr>
          <w:t>trình duyệt web</w:t>
        </w:r>
      </w:hyperlink>
      <w:r w:rsidR="007708B1">
        <w:rPr>
          <w:shd w:val="clear" w:color="auto" w:fill="FFFFFF"/>
        </w:rPr>
        <w:t>, phân tích cú pháp, v.v... HTML5 vẫn sẽ giữ lại những đặc điểm cơ bản của </w:t>
      </w:r>
      <w:hyperlink r:id="rId14" w:tooltip="HTML4 (trang chưa được viết)" w:history="1">
        <w:r w:rsidR="007708B1">
          <w:rPr>
            <w:rStyle w:val="Hyperlink"/>
            <w:rFonts w:ascii="Arial" w:hAnsi="Arial" w:cs="Arial"/>
            <w:color w:val="A55858"/>
            <w:sz w:val="21"/>
            <w:szCs w:val="21"/>
            <w:shd w:val="clear" w:color="auto" w:fill="FFFFFF"/>
          </w:rPr>
          <w:t>HTML4</w:t>
        </w:r>
      </w:hyperlink>
      <w:r w:rsidR="007708B1">
        <w:rPr>
          <w:shd w:val="clear" w:color="auto" w:fill="FFFFFF"/>
        </w:rPr>
        <w:t xml:space="preserve"> và bổ sung thêm các đặc tả nổi trội của  </w:t>
      </w:r>
      <w:hyperlink r:id="rId15" w:tooltip="XHTML" w:history="1">
        <w:r w:rsidR="007708B1">
          <w:rPr>
            <w:rStyle w:val="Hyperlink"/>
            <w:rFonts w:ascii="Arial" w:hAnsi="Arial" w:cs="Arial"/>
            <w:color w:val="0B0080"/>
            <w:sz w:val="21"/>
            <w:szCs w:val="21"/>
            <w:shd w:val="clear" w:color="auto" w:fill="FFFFFF"/>
          </w:rPr>
          <w:t>XHTML</w:t>
        </w:r>
      </w:hyperlink>
      <w:r w:rsidR="007708B1">
        <w:rPr>
          <w:shd w:val="clear" w:color="auto" w:fill="FFFFFF"/>
        </w:rPr>
        <w:t>, </w:t>
      </w:r>
      <w:hyperlink r:id="rId16" w:tooltip="DOM" w:history="1">
        <w:r w:rsidR="007708B1">
          <w:rPr>
            <w:rStyle w:val="Hyperlink"/>
            <w:rFonts w:ascii="Arial" w:hAnsi="Arial" w:cs="Arial"/>
            <w:color w:val="0B0080"/>
            <w:sz w:val="21"/>
            <w:szCs w:val="21"/>
            <w:shd w:val="clear" w:color="auto" w:fill="FFFFFF"/>
          </w:rPr>
          <w:t>DOM</w:t>
        </w:r>
      </w:hyperlink>
      <w:r w:rsidR="007708B1">
        <w:rPr>
          <w:shd w:val="clear" w:color="auto" w:fill="FFFFFF"/>
        </w:rPr>
        <w:t> cấp 2,</w:t>
      </w:r>
      <w:hyperlink r:id="rId17" w:anchor="cite_note-HTML5-20110405-3" w:history="1">
        <w:r w:rsidR="007708B1">
          <w:rPr>
            <w:rStyle w:val="Hyperlink"/>
            <w:rFonts w:ascii="Arial" w:hAnsi="Arial" w:cs="Arial"/>
            <w:color w:val="0B0080"/>
            <w:sz w:val="17"/>
            <w:szCs w:val="17"/>
            <w:shd w:val="clear" w:color="auto" w:fill="FFFFFF"/>
            <w:vertAlign w:val="superscript"/>
          </w:rPr>
          <w:t>[3]</w:t>
        </w:r>
      </w:hyperlink>
      <w:r w:rsidR="007708B1">
        <w:rPr>
          <w:shd w:val="clear" w:color="auto" w:fill="FFFFFF"/>
        </w:rPr>
        <w:t> đặc biệt là </w:t>
      </w:r>
      <w:hyperlink r:id="rId18" w:tooltip="JavaScript" w:history="1">
        <w:r w:rsidR="007708B1">
          <w:rPr>
            <w:rStyle w:val="Hyperlink"/>
            <w:rFonts w:ascii="Arial" w:hAnsi="Arial" w:cs="Arial"/>
            <w:color w:val="0B0080"/>
            <w:sz w:val="21"/>
            <w:szCs w:val="21"/>
            <w:shd w:val="clear" w:color="auto" w:fill="FFFFFF"/>
          </w:rPr>
          <w:t>JavaScript</w:t>
        </w:r>
      </w:hyperlink>
      <w:r w:rsidR="007708B1">
        <w:rPr>
          <w:shd w:val="clear" w:color="auto" w:fill="FFFFFF"/>
        </w:rPr>
        <w:t>.</w:t>
      </w:r>
    </w:p>
    <w:p w:rsidR="00360E77" w:rsidRDefault="00360E77" w:rsidP="00F33811">
      <w:pPr>
        <w:pStyle w:val="NoSpacing"/>
        <w:rPr>
          <w:shd w:val="clear" w:color="auto" w:fill="FFFFFF"/>
        </w:rPr>
      </w:pPr>
    </w:p>
    <w:p w:rsidR="00F33811" w:rsidRPr="00F33811" w:rsidRDefault="00E65D23" w:rsidP="00F33811">
      <w:pPr>
        <w:pStyle w:val="NoSpacing"/>
      </w:pPr>
      <w:r>
        <w:rPr>
          <w:shd w:val="clear" w:color="auto" w:fill="FFFFFF"/>
        </w:rPr>
        <w:t>2.</w:t>
      </w:r>
      <w:r w:rsidR="00F33811">
        <w:rPr>
          <w:shd w:val="clear" w:color="auto" w:fill="FFFFFF"/>
        </w:rPr>
        <w:t xml:space="preserve"> Biết cách sử dụng các thẻ thông dụng trong HTML5</w:t>
      </w:r>
    </w:p>
    <w:p w:rsidR="00F33811" w:rsidRPr="00317B7B" w:rsidRDefault="00F33811" w:rsidP="00317B7B">
      <w:pPr>
        <w:pStyle w:val="NoSpacing"/>
      </w:pPr>
    </w:p>
    <w:p w:rsidR="00BF011E" w:rsidRDefault="00561DE5" w:rsidP="00222825">
      <w:pPr>
        <w:pStyle w:val="Heading1"/>
        <w:spacing w:line="276" w:lineRule="auto"/>
      </w:pPr>
      <w:r>
        <w:t>Giải Thích Chi Tiết</w:t>
      </w:r>
    </w:p>
    <w:p w:rsidR="00864EC8" w:rsidRDefault="00864EC8" w:rsidP="00222825"/>
    <w:tbl>
      <w:tblPr>
        <w:tblStyle w:val="TableGrid"/>
        <w:tblW w:w="11035" w:type="dxa"/>
        <w:tblInd w:w="-725" w:type="dxa"/>
        <w:tblCellMar>
          <w:top w:w="86" w:type="dxa"/>
          <w:left w:w="86" w:type="dxa"/>
          <w:bottom w:w="86" w:type="dxa"/>
          <w:right w:w="86" w:type="dxa"/>
        </w:tblCellMar>
        <w:tblLook w:val="04A0" w:firstRow="1" w:lastRow="0" w:firstColumn="1" w:lastColumn="0" w:noHBand="0" w:noVBand="1"/>
      </w:tblPr>
      <w:tblGrid>
        <w:gridCol w:w="1862"/>
        <w:gridCol w:w="5885"/>
        <w:gridCol w:w="3288"/>
      </w:tblGrid>
      <w:tr w:rsidR="002B70E1" w:rsidRPr="008B0C79" w:rsidTr="00375426">
        <w:trPr>
          <w:trHeight w:val="24"/>
        </w:trPr>
        <w:tc>
          <w:tcPr>
            <w:tcW w:w="1862" w:type="dxa"/>
            <w:shd w:val="clear" w:color="auto" w:fill="2F5496" w:themeFill="accent5" w:themeFillShade="BF"/>
            <w:vAlign w:val="center"/>
          </w:tcPr>
          <w:p w:rsidR="002B70E1" w:rsidRPr="008B0C79" w:rsidRDefault="002B70E1" w:rsidP="00395E50">
            <w:pPr>
              <w:jc w:val="center"/>
              <w:rPr>
                <w:b/>
                <w:color w:val="FFFFFF" w:themeColor="background1"/>
              </w:rPr>
            </w:pPr>
            <w:r>
              <w:rPr>
                <w:b/>
                <w:color w:val="FFFFFF" w:themeColor="background1"/>
              </w:rPr>
              <w:t>Thẻ Tag</w:t>
            </w:r>
          </w:p>
        </w:tc>
        <w:tc>
          <w:tcPr>
            <w:tcW w:w="5885" w:type="dxa"/>
            <w:shd w:val="clear" w:color="auto" w:fill="2F5496" w:themeFill="accent5" w:themeFillShade="BF"/>
            <w:vAlign w:val="center"/>
          </w:tcPr>
          <w:p w:rsidR="002B70E1" w:rsidRPr="008B0C79" w:rsidRDefault="002B70E1" w:rsidP="00395E50">
            <w:pPr>
              <w:jc w:val="center"/>
              <w:rPr>
                <w:b/>
                <w:color w:val="FFFFFF" w:themeColor="background1"/>
              </w:rPr>
            </w:pPr>
            <w:r>
              <w:rPr>
                <w:b/>
                <w:color w:val="FFFFFF" w:themeColor="background1"/>
              </w:rPr>
              <w:t>Ý nghĩa</w:t>
            </w:r>
          </w:p>
        </w:tc>
        <w:tc>
          <w:tcPr>
            <w:tcW w:w="3288" w:type="dxa"/>
            <w:shd w:val="clear" w:color="auto" w:fill="2F5496" w:themeFill="accent5" w:themeFillShade="BF"/>
          </w:tcPr>
          <w:p w:rsidR="002B70E1" w:rsidRDefault="002B70E1" w:rsidP="00395E50">
            <w:pPr>
              <w:jc w:val="center"/>
              <w:rPr>
                <w:b/>
                <w:color w:val="FFFFFF" w:themeColor="background1"/>
              </w:rPr>
            </w:pPr>
            <w:r>
              <w:rPr>
                <w:b/>
                <w:color w:val="FFFFFF" w:themeColor="background1"/>
              </w:rPr>
              <w:t>Cách dùng</w:t>
            </w:r>
          </w:p>
        </w:tc>
      </w:tr>
      <w:tr w:rsidR="002B70E1" w:rsidTr="00375426">
        <w:trPr>
          <w:trHeight w:val="24"/>
        </w:trPr>
        <w:tc>
          <w:tcPr>
            <w:tcW w:w="1862" w:type="dxa"/>
            <w:vAlign w:val="center"/>
          </w:tcPr>
          <w:p w:rsidR="002B70E1" w:rsidRDefault="00C37E8E" w:rsidP="00C37E8E">
            <w:pPr>
              <w:pStyle w:val="NoSpacing"/>
              <w:jc w:val="center"/>
            </w:pPr>
            <w:r>
              <w:rPr>
                <w:shd w:val="clear" w:color="auto" w:fill="FFFFFF"/>
              </w:rPr>
              <w:t>&lt;title&gt;&lt;/title&gt;</w:t>
            </w:r>
          </w:p>
        </w:tc>
        <w:tc>
          <w:tcPr>
            <w:tcW w:w="5885" w:type="dxa"/>
            <w:vAlign w:val="center"/>
          </w:tcPr>
          <w:p w:rsidR="002B70E1" w:rsidRDefault="00C37E8E" w:rsidP="006024DC">
            <w:pPr>
              <w:jc w:val="center"/>
            </w:pPr>
            <w:r>
              <w:rPr>
                <w:rFonts w:ascii="Arial" w:hAnsi="Arial" w:cs="Arial"/>
                <w:color w:val="000000"/>
                <w:sz w:val="23"/>
                <w:szCs w:val="23"/>
                <w:shd w:val="clear" w:color="auto" w:fill="FFFFFF"/>
              </w:rPr>
              <w:t>Thẻ &lt;title&gt; được sử dụng để chỉ một title của tài liệ</w:t>
            </w:r>
            <w:r w:rsidR="006024DC">
              <w:rPr>
                <w:rFonts w:ascii="Arial" w:hAnsi="Arial" w:cs="Arial"/>
                <w:color w:val="000000"/>
                <w:sz w:val="23"/>
                <w:szCs w:val="23"/>
                <w:shd w:val="clear" w:color="auto" w:fill="FFFFFF"/>
              </w:rPr>
              <w:t>u HTML.</w:t>
            </w:r>
          </w:p>
        </w:tc>
        <w:tc>
          <w:tcPr>
            <w:tcW w:w="3288" w:type="dxa"/>
          </w:tcPr>
          <w:p w:rsidR="002B70E1" w:rsidRDefault="006024DC" w:rsidP="001B3044">
            <w:pPr>
              <w:jc w:val="center"/>
            </w:pPr>
            <w:r>
              <w:rPr>
                <w:rFonts w:ascii="Arial" w:hAnsi="Arial" w:cs="Arial"/>
                <w:color w:val="000000"/>
                <w:sz w:val="23"/>
                <w:szCs w:val="23"/>
                <w:shd w:val="clear" w:color="auto" w:fill="FFFFFF"/>
              </w:rPr>
              <w:t>Phần thân title được đặt giữa hai thẻ &lt;head&gt; và thẻ &lt;/title&gt;.</w:t>
            </w:r>
          </w:p>
        </w:tc>
      </w:tr>
      <w:tr w:rsidR="002B70E1" w:rsidTr="00375426">
        <w:trPr>
          <w:trHeight w:val="24"/>
        </w:trPr>
        <w:tc>
          <w:tcPr>
            <w:tcW w:w="1862" w:type="dxa"/>
            <w:vAlign w:val="center"/>
          </w:tcPr>
          <w:p w:rsidR="002B70E1" w:rsidRDefault="00742FD5" w:rsidP="00395E50">
            <w:pPr>
              <w:jc w:val="center"/>
            </w:pPr>
            <w:r>
              <w:t>&lt;meta&gt;</w:t>
            </w:r>
          </w:p>
        </w:tc>
        <w:tc>
          <w:tcPr>
            <w:tcW w:w="5885" w:type="dxa"/>
            <w:vAlign w:val="center"/>
          </w:tcPr>
          <w:p w:rsidR="002B70E1" w:rsidRPr="0012749A" w:rsidRDefault="0012749A" w:rsidP="00395E50">
            <w:pPr>
              <w:jc w:val="center"/>
              <w:rPr>
                <w:b/>
              </w:rPr>
            </w:pPr>
            <w:r>
              <w:rPr>
                <w:rFonts w:ascii="Arial" w:hAnsi="Arial" w:cs="Arial"/>
                <w:color w:val="000000"/>
                <w:sz w:val="23"/>
                <w:szCs w:val="23"/>
                <w:shd w:val="clear" w:color="auto" w:fill="FFFFFF"/>
              </w:rPr>
              <w:t>Thẻ </w:t>
            </w:r>
            <w:r>
              <w:rPr>
                <w:rFonts w:ascii="Arial" w:hAnsi="Arial" w:cs="Arial"/>
                <w:b/>
                <w:bCs/>
                <w:color w:val="000000"/>
                <w:sz w:val="23"/>
                <w:szCs w:val="23"/>
                <w:shd w:val="clear" w:color="auto" w:fill="FFFFFF"/>
              </w:rPr>
              <w:t xml:space="preserve">&lt;meta&gt; </w:t>
            </w:r>
            <w:r>
              <w:rPr>
                <w:rFonts w:ascii="Arial" w:hAnsi="Arial" w:cs="Arial"/>
                <w:color w:val="000000"/>
                <w:sz w:val="23"/>
                <w:szCs w:val="23"/>
                <w:shd w:val="clear" w:color="auto" w:fill="FFFFFF"/>
              </w:rPr>
              <w:t>có thể được sử dụng bao gồm các cặp tên/giá trị miêu tả đặc tính quyền sở hữu trong HTML, như tên tác giả, hạn sử dụng, danh sách các từ khóa…. Thẻ này là một phần tử trống và không có thẻ đóng. &lt;meta&gt; để chỉ rõ các từ khóa quan trọng liên quan đến tài liệu và sau đó những từ khóa này được sử dụng trong các công cụ tìm kiếm (ví dụ: Google) trong khi lập chỉ mục trang Web của bạn cho mục đích tìm kiếm.</w:t>
            </w:r>
            <w:r w:rsidR="003D7932">
              <w:rPr>
                <w:rFonts w:ascii="Arial" w:hAnsi="Arial" w:cs="Arial"/>
                <w:color w:val="000000"/>
                <w:sz w:val="23"/>
                <w:szCs w:val="23"/>
                <w:shd w:val="clear" w:color="auto" w:fill="FFFFFF"/>
              </w:rPr>
              <w:t xml:space="preserve"> (Seo w</w:t>
            </w:r>
            <w:r w:rsidR="00A45222">
              <w:rPr>
                <w:rFonts w:ascii="Arial" w:hAnsi="Arial" w:cs="Arial"/>
                <w:color w:val="000000"/>
                <w:sz w:val="23"/>
                <w:szCs w:val="23"/>
                <w:shd w:val="clear" w:color="auto" w:fill="FFFFFF"/>
              </w:rPr>
              <w:t>eb)</w:t>
            </w:r>
          </w:p>
        </w:tc>
        <w:tc>
          <w:tcPr>
            <w:tcW w:w="3288" w:type="dxa"/>
          </w:tcPr>
          <w:p w:rsidR="002B70E1" w:rsidRDefault="00B86102" w:rsidP="00D8589D">
            <w:pPr>
              <w:pStyle w:val="NoSpacing"/>
            </w:pPr>
            <w:r>
              <w:t xml:space="preserve">&lt;meta </w:t>
            </w:r>
            <w:r w:rsidR="00D8589D" w:rsidRPr="00D8589D">
              <w:t>name="keywords" content=" Đây là thẻ meta "/&gt;</w:t>
            </w:r>
          </w:p>
        </w:tc>
      </w:tr>
      <w:tr w:rsidR="00EF1224" w:rsidTr="00375426">
        <w:trPr>
          <w:trHeight w:val="24"/>
        </w:trPr>
        <w:tc>
          <w:tcPr>
            <w:tcW w:w="1862" w:type="dxa"/>
            <w:vAlign w:val="center"/>
          </w:tcPr>
          <w:p w:rsidR="00EF1224" w:rsidRDefault="00EF1224" w:rsidP="00EF1224">
            <w:pPr>
              <w:pStyle w:val="NoSpacing"/>
            </w:pPr>
            <w:r>
              <w:rPr>
                <w:shd w:val="clear" w:color="auto" w:fill="FFFFFF"/>
              </w:rPr>
              <w:lastRenderedPageBreak/>
              <w:t>Các thẻ h1, h3, h6, p</w:t>
            </w:r>
          </w:p>
        </w:tc>
        <w:tc>
          <w:tcPr>
            <w:tcW w:w="5885" w:type="dxa"/>
            <w:vAlign w:val="center"/>
          </w:tcPr>
          <w:p w:rsidR="00EF1224" w:rsidRDefault="000177C9" w:rsidP="00395E50">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Các thẻ này c</w:t>
            </w:r>
            <w:r w:rsidR="00EF1224">
              <w:rPr>
                <w:rFonts w:ascii="Arial" w:hAnsi="Arial" w:cs="Arial"/>
                <w:color w:val="000000"/>
                <w:sz w:val="23"/>
                <w:szCs w:val="23"/>
                <w:shd w:val="clear" w:color="auto" w:fill="FFFFFF"/>
              </w:rPr>
              <w:t>ơ bản để hiển thị văn bản theo các kích cỡ khác nhau.</w:t>
            </w:r>
          </w:p>
        </w:tc>
        <w:tc>
          <w:tcPr>
            <w:tcW w:w="3288" w:type="dxa"/>
          </w:tcPr>
          <w:p w:rsidR="00235819" w:rsidRDefault="00F42D25" w:rsidP="00D8589D">
            <w:pPr>
              <w:pStyle w:val="NoSpacing"/>
            </w:pPr>
            <w:r>
              <w:t xml:space="preserve">Cách </w:t>
            </w:r>
            <w:r w:rsidR="00235819">
              <w:t>dù</w:t>
            </w:r>
            <w:r>
              <w:t xml:space="preserve">ng: </w:t>
            </w:r>
          </w:p>
          <w:p w:rsidR="00EF1224" w:rsidRDefault="00F42D25" w:rsidP="00D8589D">
            <w:pPr>
              <w:pStyle w:val="NoSpacing"/>
            </w:pPr>
            <w:r>
              <w:t>&lt;h1&gt;Content&lt;/h1&gt;</w:t>
            </w:r>
          </w:p>
          <w:p w:rsidR="00F42D25" w:rsidRDefault="00F42D25" w:rsidP="00D8589D">
            <w:pPr>
              <w:pStyle w:val="NoSpacing"/>
            </w:pPr>
            <w:r>
              <w:t>&lt;h3&gt;Content&lt;/h3&gt;</w:t>
            </w:r>
          </w:p>
          <w:p w:rsidR="00F42D25" w:rsidRDefault="00F42D25" w:rsidP="00D8589D">
            <w:pPr>
              <w:pStyle w:val="NoSpacing"/>
            </w:pPr>
            <w:r>
              <w:t>&lt;h6&gt;Content&lt;/h6&gt;</w:t>
            </w:r>
          </w:p>
          <w:p w:rsidR="00F42D25" w:rsidRDefault="00F42D25" w:rsidP="00D8589D">
            <w:pPr>
              <w:pStyle w:val="NoSpacing"/>
            </w:pPr>
            <w:r>
              <w:t>&lt;p&gt;Content&lt;p&gt;</w:t>
            </w:r>
          </w:p>
        </w:tc>
      </w:tr>
      <w:tr w:rsidR="00EF1224" w:rsidTr="00375426">
        <w:trPr>
          <w:trHeight w:val="24"/>
        </w:trPr>
        <w:tc>
          <w:tcPr>
            <w:tcW w:w="1862" w:type="dxa"/>
            <w:vAlign w:val="center"/>
          </w:tcPr>
          <w:p w:rsidR="00EF1224" w:rsidRDefault="0042088E" w:rsidP="00395E50">
            <w:pPr>
              <w:jc w:val="center"/>
            </w:pPr>
            <w:r>
              <w:t>Các thẻ section, div</w:t>
            </w:r>
          </w:p>
        </w:tc>
        <w:tc>
          <w:tcPr>
            <w:tcW w:w="5885" w:type="dxa"/>
            <w:vAlign w:val="center"/>
          </w:tcPr>
          <w:p w:rsidR="00EF1224" w:rsidRDefault="00BE3BC1" w:rsidP="00235819">
            <w:pPr>
              <w:pStyle w:val="NoSpacing"/>
            </w:pPr>
            <w:r>
              <w:t>-</w:t>
            </w:r>
            <w:r w:rsidR="00235819">
              <w:t>Tag &lt;section&gt; định nghĩa một khu vực (vùng bao) trong văn bản HTML.</w:t>
            </w:r>
          </w:p>
          <w:p w:rsidR="00235819" w:rsidRPr="00BE3BC1" w:rsidRDefault="00BE3BC1" w:rsidP="00BE3BC1">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sidR="00235819" w:rsidRPr="00BE3BC1">
              <w:rPr>
                <w:rFonts w:ascii="Arial" w:hAnsi="Arial" w:cs="Arial"/>
                <w:color w:val="000000"/>
                <w:sz w:val="23"/>
                <w:szCs w:val="23"/>
                <w:shd w:val="clear" w:color="auto" w:fill="FFFFFF"/>
              </w:rPr>
              <w:t>Thẻ HTML &lt;div&gt; được sử dụng để định nghĩa một khu vực trong tài liệu của bạn. Với thẻ div, bạn có thẻ nhóm các khu vực lớn của các phần tử HTML với nhau và định dạng chúng với CSS.</w:t>
            </w:r>
          </w:p>
        </w:tc>
        <w:tc>
          <w:tcPr>
            <w:tcW w:w="3288" w:type="dxa"/>
          </w:tcPr>
          <w:p w:rsidR="00235819" w:rsidRDefault="00235819" w:rsidP="00D8589D">
            <w:pPr>
              <w:pStyle w:val="NoSpacing"/>
            </w:pPr>
            <w:r>
              <w:t xml:space="preserve">Cú pháp: </w:t>
            </w:r>
          </w:p>
          <w:p w:rsidR="00EF1224" w:rsidRDefault="00235819" w:rsidP="00D8589D">
            <w:pPr>
              <w:pStyle w:val="NoSpacing"/>
            </w:pPr>
            <w:r>
              <w:t>&lt;section&gt;</w:t>
            </w:r>
            <w:r w:rsidR="007C11CC">
              <w:t>Content</w:t>
            </w:r>
            <w:r>
              <w:t>&lt;/section&gt;</w:t>
            </w:r>
          </w:p>
          <w:p w:rsidR="00235819" w:rsidRDefault="00235819" w:rsidP="00D8589D">
            <w:pPr>
              <w:pStyle w:val="NoSpacing"/>
            </w:pPr>
            <w:r>
              <w:t>&lt;div&gt;</w:t>
            </w:r>
            <w:r w:rsidR="007C11CC">
              <w:t>Content</w:t>
            </w:r>
            <w:r>
              <w:t>&lt;/div&gt;</w:t>
            </w:r>
          </w:p>
          <w:p w:rsidR="00235819" w:rsidRDefault="00235819" w:rsidP="00D8589D">
            <w:pPr>
              <w:pStyle w:val="NoSpacing"/>
            </w:pPr>
          </w:p>
        </w:tc>
      </w:tr>
      <w:tr w:rsidR="00F63F27" w:rsidTr="00375426">
        <w:trPr>
          <w:trHeight w:val="24"/>
        </w:trPr>
        <w:tc>
          <w:tcPr>
            <w:tcW w:w="1862" w:type="dxa"/>
            <w:vAlign w:val="center"/>
          </w:tcPr>
          <w:p w:rsidR="00F63F27" w:rsidRDefault="00F63F27" w:rsidP="00F63F27">
            <w:pPr>
              <w:pStyle w:val="NoSpacing"/>
            </w:pPr>
            <w:r>
              <w:t>Các thẻ</w:t>
            </w:r>
          </w:p>
          <w:p w:rsidR="00F63F27" w:rsidRPr="00F63F27" w:rsidRDefault="00F63F27" w:rsidP="00F63F27">
            <w:pPr>
              <w:pStyle w:val="NoSpacing"/>
            </w:pPr>
            <w:r w:rsidRPr="00F63F27">
              <w:t>- table, tr, td, th</w:t>
            </w:r>
          </w:p>
        </w:tc>
        <w:tc>
          <w:tcPr>
            <w:tcW w:w="5885" w:type="dxa"/>
            <w:vAlign w:val="center"/>
          </w:tcPr>
          <w:p w:rsidR="00F63F27" w:rsidRPr="00F63F27" w:rsidRDefault="00F63F27" w:rsidP="00807089">
            <w:pPr>
              <w:pStyle w:val="NoSpacing"/>
            </w:pPr>
            <w:r w:rsidRPr="00F63F27">
              <w:t>Tag &lt;table&gt; được dùng để tạo một bảng HTML.</w:t>
            </w:r>
          </w:p>
          <w:p w:rsidR="00F63F27" w:rsidRPr="00F63F27" w:rsidRDefault="00F63F27" w:rsidP="00807089">
            <w:pPr>
              <w:pStyle w:val="NoSpacing"/>
            </w:pPr>
            <w:r w:rsidRPr="00F63F27">
              <w:t>Một tag &lt;table&gt; đơn giản có chứa một hoặc nhiều </w:t>
            </w:r>
            <w:r w:rsidRPr="00F63F27">
              <w:rPr>
                <w:color w:val="1A5EBA"/>
                <w:u w:val="single"/>
              </w:rPr>
              <w:t>&lt;tr&gt;</w:t>
            </w:r>
            <w:r w:rsidRPr="00F63F27">
              <w:t>, </w:t>
            </w:r>
            <w:hyperlink r:id="rId19" w:history="1">
              <w:r w:rsidRPr="00F63F27">
                <w:rPr>
                  <w:color w:val="1A5EBA"/>
                  <w:u w:val="single"/>
                </w:rPr>
                <w:t>&lt;th&gt;</w:t>
              </w:r>
            </w:hyperlink>
            <w:r w:rsidRPr="00F63F27">
              <w:t> và </w:t>
            </w:r>
            <w:hyperlink r:id="rId20" w:history="1">
              <w:r w:rsidRPr="00F63F27">
                <w:rPr>
                  <w:color w:val="1A5EBA"/>
                  <w:u w:val="single"/>
                </w:rPr>
                <w:t>&lt;td&gt;</w:t>
              </w:r>
            </w:hyperlink>
            <w:r w:rsidRPr="00F63F27">
              <w:t>, trong đó:</w:t>
            </w:r>
          </w:p>
          <w:p w:rsidR="00F63F27" w:rsidRPr="00F63F27" w:rsidRDefault="00F63F27" w:rsidP="00807089">
            <w:pPr>
              <w:pStyle w:val="NoSpacing"/>
            </w:pPr>
            <w:r w:rsidRPr="00F63F27">
              <w:t>&lt;tr&gt; xác định hàng của table.</w:t>
            </w:r>
          </w:p>
          <w:p w:rsidR="00F63F27" w:rsidRPr="00F63F27" w:rsidRDefault="00F63F27" w:rsidP="00807089">
            <w:pPr>
              <w:pStyle w:val="NoSpacing"/>
            </w:pPr>
            <w:r w:rsidRPr="00F63F27">
              <w:t>&lt;th&gt; xác định phần tử tiêu đề của table</w:t>
            </w:r>
          </w:p>
          <w:p w:rsidR="00F63F27" w:rsidRPr="00F63F27" w:rsidRDefault="00F63F27" w:rsidP="00807089">
            <w:pPr>
              <w:pStyle w:val="NoSpacing"/>
            </w:pPr>
            <w:r w:rsidRPr="00F63F27">
              <w:t>&lt;td&gt; xác định phần tử nội dung của table</w:t>
            </w:r>
          </w:p>
          <w:p w:rsidR="00F63F27" w:rsidRPr="00F63F27" w:rsidRDefault="00F63F27" w:rsidP="00807089">
            <w:pPr>
              <w:pStyle w:val="NoSpacing"/>
            </w:pPr>
            <w:r w:rsidRPr="00F63F27">
              <w:t>Một table phức tạp có thể bao gồm nhiều thành phần khác, gồm: </w:t>
            </w:r>
            <w:hyperlink r:id="rId21" w:history="1">
              <w:r w:rsidRPr="00F63F27">
                <w:rPr>
                  <w:color w:val="1A5EBA"/>
                  <w:u w:val="single"/>
                </w:rPr>
                <w:t>&lt;caption&gt;</w:t>
              </w:r>
            </w:hyperlink>
            <w:r w:rsidRPr="00F63F27">
              <w:t>, </w:t>
            </w:r>
            <w:hyperlink r:id="rId22" w:history="1">
              <w:r w:rsidRPr="00F63F27">
                <w:rPr>
                  <w:color w:val="1A5EBA"/>
                  <w:u w:val="single"/>
                </w:rPr>
                <w:t>&lt;col&gt;</w:t>
              </w:r>
            </w:hyperlink>
            <w:r w:rsidRPr="00F63F27">
              <w:t>, </w:t>
            </w:r>
            <w:hyperlink r:id="rId23" w:history="1">
              <w:r w:rsidRPr="00F63F27">
                <w:rPr>
                  <w:color w:val="1A5EBA"/>
                  <w:u w:val="single"/>
                </w:rPr>
                <w:t>&lt;colgroup&gt;</w:t>
              </w:r>
            </w:hyperlink>
            <w:r w:rsidRPr="00F63F27">
              <w:t>, </w:t>
            </w:r>
            <w:hyperlink r:id="rId24" w:history="1">
              <w:r w:rsidRPr="00F63F27">
                <w:rPr>
                  <w:color w:val="1A5EBA"/>
                  <w:u w:val="single"/>
                </w:rPr>
                <w:t>&lt;thead&gt;</w:t>
              </w:r>
            </w:hyperlink>
            <w:r w:rsidRPr="00F63F27">
              <w:t>, </w:t>
            </w:r>
            <w:hyperlink r:id="rId25" w:history="1">
              <w:r w:rsidRPr="00F63F27">
                <w:rPr>
                  <w:color w:val="1A5EBA"/>
                  <w:u w:val="single"/>
                </w:rPr>
                <w:t>&lt;tfoot&gt;</w:t>
              </w:r>
            </w:hyperlink>
            <w:r w:rsidRPr="00F63F27">
              <w:t>, và </w:t>
            </w:r>
            <w:hyperlink r:id="rId26" w:history="1">
              <w:r w:rsidRPr="00F63F27">
                <w:rPr>
                  <w:color w:val="1A5EBA"/>
                  <w:u w:val="single"/>
                </w:rPr>
                <w:t>&lt;tbody&gt;</w:t>
              </w:r>
            </w:hyperlink>
            <w:r w:rsidRPr="00F63F27">
              <w:t>.</w:t>
            </w:r>
          </w:p>
          <w:p w:rsidR="00F63F27" w:rsidRDefault="00F63F27" w:rsidP="00235819">
            <w:pPr>
              <w:pStyle w:val="NoSpacing"/>
            </w:pPr>
          </w:p>
        </w:tc>
        <w:tc>
          <w:tcPr>
            <w:tcW w:w="3288" w:type="dxa"/>
          </w:tcPr>
          <w:p w:rsidR="00F63F27" w:rsidRDefault="001C4BD0" w:rsidP="00D8589D">
            <w:pPr>
              <w:pStyle w:val="NoSpacing"/>
            </w:pPr>
            <w:r>
              <w:t>Cách dùng:</w:t>
            </w:r>
          </w:p>
          <w:p w:rsidR="001C4BD0" w:rsidRDefault="001C4BD0" w:rsidP="001C4BD0">
            <w:pPr>
              <w:pStyle w:val="NoSpacing"/>
            </w:pPr>
            <w:r>
              <w:t>&lt;table border="1"&gt;</w:t>
            </w:r>
          </w:p>
          <w:p w:rsidR="001C4BD0" w:rsidRDefault="001C4BD0" w:rsidP="001C4BD0">
            <w:pPr>
              <w:pStyle w:val="NoSpacing"/>
            </w:pPr>
            <w:r>
              <w:t xml:space="preserve">                    &lt;tr&gt;</w:t>
            </w:r>
          </w:p>
          <w:p w:rsidR="001C4BD0" w:rsidRDefault="001C4BD0" w:rsidP="001C4BD0">
            <w:pPr>
              <w:pStyle w:val="NoSpacing"/>
            </w:pPr>
            <w:r>
              <w:t xml:space="preserve">                      &lt;th align="center"&gt;Mã đề thi&lt;/th&gt;</w:t>
            </w:r>
          </w:p>
          <w:p w:rsidR="001C4BD0" w:rsidRDefault="001C4BD0" w:rsidP="001C4BD0">
            <w:pPr>
              <w:pStyle w:val="NoSpacing"/>
            </w:pPr>
            <w:r>
              <w:t xml:space="preserve">                      &lt;td align="center"&gt;01&lt;/td&gt;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&lt;th rowspan="4"&gt;Môn học&lt;/th&gt;</w:t>
            </w:r>
          </w:p>
          <w:p w:rsidR="001C4BD0" w:rsidRDefault="001C4BD0" w:rsidP="001C4BD0">
            <w:pPr>
              <w:pStyle w:val="NoSpacing"/>
            </w:pPr>
            <w:r>
              <w:t xml:space="preserve">                      &lt;td&gt;Toán&lt;/td&gt;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&lt;td&gt;Lý&lt;/td&gt;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&lt;td&gt;Hóa&lt;/td&gt;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&lt;td&gt;Sinh&lt;/td&gt;</w:t>
            </w:r>
          </w:p>
          <w:p w:rsidR="001C4BD0" w:rsidRDefault="001C4BD0" w:rsidP="001C4BD0">
            <w:pPr>
              <w:pStyle w:val="NoSpacing"/>
            </w:pPr>
            <w:r>
              <w:t xml:space="preserve">                    &lt;/tr&gt;</w:t>
            </w:r>
          </w:p>
          <w:p w:rsidR="001C4BD0" w:rsidRDefault="001C4BD0" w:rsidP="001C4BD0">
            <w:pPr>
              <w:pStyle w:val="NoSpacing"/>
            </w:pPr>
            <w:r>
              <w:t>&lt;/table&gt;</w:t>
            </w:r>
          </w:p>
        </w:tc>
      </w:tr>
      <w:tr w:rsidR="00F63F27" w:rsidTr="00375426">
        <w:trPr>
          <w:trHeight w:val="24"/>
        </w:trPr>
        <w:tc>
          <w:tcPr>
            <w:tcW w:w="1862" w:type="dxa"/>
            <w:vAlign w:val="center"/>
          </w:tcPr>
          <w:p w:rsidR="00F63F27" w:rsidRDefault="005A741B" w:rsidP="00395E50">
            <w:pPr>
              <w:jc w:val="center"/>
            </w:pPr>
            <w:r>
              <w:t>Các thẻ</w:t>
            </w:r>
          </w:p>
          <w:p w:rsidR="005A741B" w:rsidRDefault="005A741B" w:rsidP="005A741B">
            <w:pPr>
              <w:pStyle w:val="NoSpacing"/>
            </w:pPr>
            <w:r>
              <w:rPr>
                <w:shd w:val="clear" w:color="auto" w:fill="FFFFFF"/>
              </w:rPr>
              <w:t>img,audio,video</w:t>
            </w:r>
          </w:p>
        </w:tc>
        <w:tc>
          <w:tcPr>
            <w:tcW w:w="5885" w:type="dxa"/>
            <w:vAlign w:val="center"/>
          </w:tcPr>
          <w:p w:rsidR="00F63F27" w:rsidRDefault="005A741B" w:rsidP="00517B48">
            <w:pPr>
              <w:pStyle w:val="NoSpacing"/>
            </w:pPr>
            <w:r>
              <w:t>Về cơ bản các thẻ này để hiển thị ảnh, file âm thanh, video tương ứng</w:t>
            </w:r>
            <w:r w:rsidR="00517B48">
              <w:t>.</w:t>
            </w:r>
          </w:p>
          <w:p w:rsidR="00517B48" w:rsidRPr="00517B48" w:rsidRDefault="00807089" w:rsidP="00517B48">
            <w:pPr>
              <w:pStyle w:val="NoSpacing"/>
            </w:pPr>
            <w:r>
              <w:t>-</w:t>
            </w:r>
            <w:r w:rsidR="00517B48" w:rsidRPr="00517B48">
              <w:t>Tag &lt;img /&gt; dùng để nhúng một image vào văn bản HTML.</w:t>
            </w:r>
          </w:p>
          <w:p w:rsidR="00517B48" w:rsidRPr="00517B48" w:rsidRDefault="00807089" w:rsidP="00517B48">
            <w:pPr>
              <w:pStyle w:val="NoSpacing"/>
            </w:pPr>
            <w:r>
              <w:lastRenderedPageBreak/>
              <w:t>-</w:t>
            </w:r>
            <w:r w:rsidR="00517B48" w:rsidRPr="00517B48">
              <w:t>Tag &lt;img /&gt; có 2 thuộc tính cần thiết là src và alt, trong đó:</w:t>
            </w:r>
          </w:p>
          <w:p w:rsidR="00517B48" w:rsidRPr="00517B48" w:rsidRDefault="00517B48" w:rsidP="00517B48">
            <w:pPr>
              <w:pStyle w:val="NoSpacing"/>
            </w:pPr>
            <w:r w:rsidRPr="00517B48">
              <w:t>src: đường dẫn tham chiếu tới image.</w:t>
            </w:r>
          </w:p>
          <w:p w:rsidR="00517B48" w:rsidRPr="00517B48" w:rsidRDefault="00807089" w:rsidP="00517B48">
            <w:pPr>
              <w:pStyle w:val="NoSpacing"/>
            </w:pPr>
            <w:r>
              <w:t>-</w:t>
            </w:r>
            <w:r w:rsidR="00517B48" w:rsidRPr="00517B48">
              <w:t>Tag &lt;audio&gt; định nghĩa âm thanh, như nhạc hay trường audio khác.</w:t>
            </w:r>
          </w:p>
          <w:p w:rsidR="00517B48" w:rsidRPr="00517B48" w:rsidRDefault="00807089" w:rsidP="00517B48">
            <w:pPr>
              <w:pStyle w:val="NoSpacing"/>
            </w:pPr>
            <w:r>
              <w:t>-</w:t>
            </w:r>
            <w:r w:rsidR="00517B48" w:rsidRPr="00517B48">
              <w:t>Tag &lt;video&gt; xác định một video, chẳng hạn như một đoạn phim hoặc một trường video.</w:t>
            </w:r>
            <w:r w:rsidR="00511DF4">
              <w:t xml:space="preserve"> Các thẻ trên đều có thể chỉnh size cho nó theo các thuộc tính width và height</w:t>
            </w:r>
          </w:p>
          <w:p w:rsidR="00517B48" w:rsidRDefault="00517B48" w:rsidP="00517B48">
            <w:pPr>
              <w:pStyle w:val="NoSpacing"/>
            </w:pPr>
          </w:p>
        </w:tc>
        <w:tc>
          <w:tcPr>
            <w:tcW w:w="3288" w:type="dxa"/>
          </w:tcPr>
          <w:p w:rsidR="00F63F27" w:rsidRDefault="00CC1826" w:rsidP="00D8589D">
            <w:pPr>
              <w:pStyle w:val="NoSpacing"/>
            </w:pPr>
            <w:r>
              <w:lastRenderedPageBreak/>
              <w:t>Cách dùng:</w:t>
            </w:r>
          </w:p>
          <w:p w:rsidR="00CC1826" w:rsidRDefault="00CC1826" w:rsidP="00CC1826">
            <w:pPr>
              <w:pStyle w:val="NoSpacing"/>
            </w:pPr>
            <w:r>
              <w:t>&lt;img src = “</w:t>
            </w:r>
            <w:r w:rsidR="00517B48">
              <w:t>đ</w:t>
            </w:r>
            <w:r>
              <w:t>ường dẫn của ảnh”&gt;</w:t>
            </w:r>
          </w:p>
          <w:p w:rsidR="00511DF4" w:rsidRDefault="00511DF4" w:rsidP="00CC1826">
            <w:pPr>
              <w:pStyle w:val="NoSpacing"/>
            </w:pPr>
          </w:p>
          <w:p w:rsidR="00511DF4" w:rsidRDefault="00511DF4" w:rsidP="00CC1826">
            <w:pPr>
              <w:pStyle w:val="NoSpacing"/>
            </w:pPr>
            <w:r w:rsidRPr="00511DF4">
              <w:lastRenderedPageBreak/>
              <w:t>&lt;video src="đường dẫn tới file video" controls="controls"&gt;Trình duyệt bạn đang dùng không hỗ trợ tag video.&lt;/video&gt;</w:t>
            </w:r>
          </w:p>
          <w:p w:rsidR="00511DF4" w:rsidRDefault="00511DF4" w:rsidP="00CC1826">
            <w:pPr>
              <w:pStyle w:val="NoSpacing"/>
            </w:pPr>
          </w:p>
          <w:p w:rsidR="00511DF4" w:rsidRPr="00511DF4" w:rsidRDefault="00511DF4" w:rsidP="00511DF4">
            <w:pPr>
              <w:pStyle w:val="NoSpacing"/>
            </w:pPr>
            <w:r w:rsidRPr="00511DF4">
              <w:t>&lt;audio src="nhac.mp3" controls="controls"&gt;Trình duyệt bạn sử dụng không hỗ trợ tag audio.&lt;/audio&gt;</w:t>
            </w:r>
          </w:p>
        </w:tc>
      </w:tr>
      <w:tr w:rsidR="00F63F27" w:rsidTr="00375426">
        <w:trPr>
          <w:trHeight w:val="24"/>
        </w:trPr>
        <w:tc>
          <w:tcPr>
            <w:tcW w:w="1862" w:type="dxa"/>
            <w:vAlign w:val="center"/>
          </w:tcPr>
          <w:p w:rsidR="00F63F27" w:rsidRDefault="00D11FFB" w:rsidP="00D11FFB">
            <w:pPr>
              <w:pStyle w:val="NoSpacing"/>
            </w:pPr>
            <w:r>
              <w:lastRenderedPageBreak/>
              <w:t xml:space="preserve">Thẻ </w:t>
            </w:r>
            <w:r>
              <w:rPr>
                <w:shd w:val="clear" w:color="auto" w:fill="FFFFFF"/>
              </w:rPr>
              <w:t xml:space="preserve"> pre, span</w:t>
            </w:r>
          </w:p>
        </w:tc>
        <w:tc>
          <w:tcPr>
            <w:tcW w:w="5885" w:type="dxa"/>
            <w:vAlign w:val="center"/>
          </w:tcPr>
          <w:p w:rsidR="00F63F27" w:rsidRDefault="00D11FFB" w:rsidP="00235819">
            <w:pPr>
              <w:pStyle w:val="NoSpacing"/>
              <w:rPr>
                <w:rFonts w:ascii="Arial" w:hAnsi="Arial" w:cs="Arial"/>
                <w:color w:val="000000"/>
                <w:sz w:val="23"/>
                <w:szCs w:val="23"/>
                <w:shd w:val="clear" w:color="auto" w:fill="FFFFFF"/>
              </w:rPr>
            </w:pPr>
            <w:r>
              <w:rPr>
                <w:rFonts w:ascii="Arial" w:hAnsi="Arial" w:cs="Arial"/>
                <w:color w:val="000000"/>
                <w:sz w:val="23"/>
                <w:szCs w:val="23"/>
                <w:shd w:val="clear" w:color="auto" w:fill="FFFFFF"/>
              </w:rPr>
              <w:t>Các thẻ này cơ bản để hiển thị văn bản theo các kích cỡ khác nhau.</w:t>
            </w:r>
          </w:p>
          <w:p w:rsidR="00D11FFB" w:rsidRDefault="00D11FFB" w:rsidP="00235819">
            <w:pPr>
              <w:pStyle w:val="NoSpacing"/>
              <w:rPr>
                <w:rFonts w:ascii="Arial" w:hAnsi="Arial" w:cs="Arial"/>
                <w:color w:val="000000"/>
                <w:sz w:val="23"/>
                <w:szCs w:val="23"/>
                <w:shd w:val="clear" w:color="auto" w:fill="FFFFFF"/>
              </w:rPr>
            </w:pPr>
          </w:p>
          <w:p w:rsidR="00D11FFB" w:rsidRPr="00D11FFB" w:rsidRDefault="00807089" w:rsidP="00D11FFB">
            <w:pPr>
              <w:pStyle w:val="NoSpacing"/>
            </w:pPr>
            <w:r>
              <w:t>-</w:t>
            </w:r>
            <w:r w:rsidR="00D11FFB" w:rsidRPr="00D11FFB">
              <w:t>Tag &lt;pre&gt; định một đoạn văn bản đã được định dạng sẵn.</w:t>
            </w:r>
          </w:p>
          <w:p w:rsidR="00D11FFB" w:rsidRPr="00D11FFB" w:rsidRDefault="00D11FFB" w:rsidP="00D11FFB">
            <w:pPr>
              <w:pStyle w:val="NoSpacing"/>
            </w:pPr>
            <w:r w:rsidRPr="00D11FFB">
              <w:t>Có bao nhiêu khoảng trắng bên trong thành phần &lt;pre&gt; đều hiển thị hết ra ngoài trình duyệt.</w:t>
            </w:r>
          </w:p>
          <w:p w:rsidR="00D11FFB" w:rsidRDefault="00D11FFB" w:rsidP="00D11FFB">
            <w:pPr>
              <w:pStyle w:val="NoSpacing"/>
            </w:pPr>
            <w:r w:rsidRPr="00D11FFB">
              <w:t>Text bên trong thành phần &lt;pre&gt; thường được định dạng sẵn font, thường là Courier.</w:t>
            </w:r>
          </w:p>
          <w:p w:rsidR="002A0656" w:rsidRDefault="002A0656" w:rsidP="00D11FFB">
            <w:pPr>
              <w:pStyle w:val="NoSpacing"/>
            </w:pPr>
          </w:p>
          <w:p w:rsidR="002A0656" w:rsidRPr="002A0656" w:rsidRDefault="00807089" w:rsidP="00807089">
            <w:pPr>
              <w:pStyle w:val="NoSpacing"/>
            </w:pPr>
            <w:r>
              <w:t>-</w:t>
            </w:r>
            <w:r w:rsidR="002A0656" w:rsidRPr="002A0656">
              <w:t>Tag &lt;span&gt; được sử dụng để nhóm các </w:t>
            </w:r>
            <w:hyperlink r:id="rId27" w:history="1">
              <w:r w:rsidR="002A0656" w:rsidRPr="002A0656">
                <w:rPr>
                  <w:color w:val="1A5EBA"/>
                  <w:u w:val="single"/>
                </w:rPr>
                <w:t>inline</w:t>
              </w:r>
            </w:hyperlink>
            <w:r w:rsidR="002A0656" w:rsidRPr="002A0656">
              <w:t> trong văn bản HTML.</w:t>
            </w:r>
          </w:p>
          <w:p w:rsidR="002A0656" w:rsidRPr="002A0656" w:rsidRDefault="002A0656" w:rsidP="002A0656">
            <w:pPr>
              <w:pStyle w:val="NoSpacing"/>
            </w:pPr>
            <w:r w:rsidRPr="002A0656">
              <w:t>Ta có thể dùng span kèm với </w:t>
            </w:r>
            <w:hyperlink r:id="rId28" w:history="1">
              <w:r w:rsidRPr="002A0656">
                <w:rPr>
                  <w:color w:val="1A5EBA"/>
                  <w:u w:val="single"/>
                </w:rPr>
                <w:t>css</w:t>
              </w:r>
            </w:hyperlink>
            <w:r w:rsidRPr="002A0656">
              <w:t> để định dạng một phần nội dung trong văn bản HTML</w:t>
            </w:r>
          </w:p>
          <w:p w:rsidR="002A0656" w:rsidRPr="00D11FFB" w:rsidRDefault="002A0656" w:rsidP="00D11FFB">
            <w:pPr>
              <w:pStyle w:val="NoSpacing"/>
            </w:pPr>
          </w:p>
          <w:p w:rsidR="00D11FFB" w:rsidRDefault="00D11FFB" w:rsidP="00235819">
            <w:pPr>
              <w:pStyle w:val="NoSpacing"/>
            </w:pPr>
          </w:p>
        </w:tc>
        <w:tc>
          <w:tcPr>
            <w:tcW w:w="3288" w:type="dxa"/>
          </w:tcPr>
          <w:p w:rsidR="002A0656" w:rsidRDefault="00D11FFB" w:rsidP="00D8589D">
            <w:pPr>
              <w:pStyle w:val="NoSpacing"/>
            </w:pPr>
            <w:r>
              <w:t xml:space="preserve">Cú pháp: </w:t>
            </w:r>
          </w:p>
          <w:p w:rsidR="002A0656" w:rsidRDefault="002A0656" w:rsidP="00D8589D">
            <w:pPr>
              <w:pStyle w:val="NoSpacing"/>
            </w:pPr>
          </w:p>
          <w:p w:rsidR="00F63F27" w:rsidRDefault="00D11FFB" w:rsidP="00D8589D">
            <w:pPr>
              <w:pStyle w:val="NoSpacing"/>
            </w:pPr>
            <w:r w:rsidRPr="00D11FFB">
              <w:t>&lt;pre&gt;đây là đoạn text</w:t>
            </w:r>
            <w:r w:rsidRPr="00D11FFB">
              <w:br/>
              <w:t>sử dụ</w:t>
            </w:r>
            <w:r>
              <w:t xml:space="preserve">ng tag     </w:t>
            </w:r>
            <w:r w:rsidRPr="00D11FFB">
              <w:t>pre.&lt;/pre&gt;</w:t>
            </w:r>
          </w:p>
          <w:p w:rsidR="002A0656" w:rsidRDefault="002A0656" w:rsidP="00D8589D">
            <w:pPr>
              <w:pStyle w:val="NoSpacing"/>
            </w:pPr>
          </w:p>
          <w:p w:rsidR="002A0656" w:rsidRPr="002A0656" w:rsidRDefault="002A0656" w:rsidP="002A0656">
            <w:pPr>
              <w:pStyle w:val="NoSpacing"/>
            </w:pPr>
            <w:r w:rsidRPr="002A0656">
              <w:t>&lt;p&gt;Đây là đoạn text có &lt;span class="red"&gt;sử dụng&lt;/span&gt; span.&lt;/p&gt;</w:t>
            </w:r>
          </w:p>
        </w:tc>
      </w:tr>
      <w:tr w:rsidR="00F63F27" w:rsidTr="00375426">
        <w:trPr>
          <w:trHeight w:val="24"/>
        </w:trPr>
        <w:tc>
          <w:tcPr>
            <w:tcW w:w="1862" w:type="dxa"/>
            <w:vAlign w:val="center"/>
          </w:tcPr>
          <w:p w:rsidR="00F63F27" w:rsidRDefault="002A0656" w:rsidP="002A0656">
            <w:pPr>
              <w:pStyle w:val="NoSpacing"/>
            </w:pPr>
            <w:r>
              <w:rPr>
                <w:shd w:val="clear" w:color="auto" w:fill="FFFFFF"/>
              </w:rPr>
              <w:t>Thẻ hr, br, strong, small</w:t>
            </w:r>
          </w:p>
        </w:tc>
        <w:tc>
          <w:tcPr>
            <w:tcW w:w="5885" w:type="dxa"/>
            <w:vAlign w:val="center"/>
          </w:tcPr>
          <w:p w:rsidR="00314C7B" w:rsidRPr="00314C7B" w:rsidRDefault="00807089" w:rsidP="00314C7B">
            <w:pPr>
              <w:pStyle w:val="NoSpacing"/>
            </w:pPr>
            <w:r>
              <w:t>-</w:t>
            </w:r>
            <w:r w:rsidR="00314C7B" w:rsidRPr="00314C7B">
              <w:t>Tag &lt;hr /&gt; tạo một đường nằm ngang, bên trong trang HTML.</w:t>
            </w:r>
          </w:p>
          <w:p w:rsidR="00314C7B" w:rsidRPr="00314C7B" w:rsidRDefault="00314C7B" w:rsidP="00314C7B">
            <w:pPr>
              <w:pStyle w:val="NoSpacing"/>
            </w:pPr>
            <w:r w:rsidRPr="00314C7B">
              <w:t>Tag &lt;hr /&gt; có thể được sử dụng để tách nội dung bên trong trang HTML.</w:t>
            </w:r>
          </w:p>
          <w:p w:rsidR="00F63F27" w:rsidRDefault="00F63F27" w:rsidP="00235819">
            <w:pPr>
              <w:pStyle w:val="NoSpacing"/>
            </w:pPr>
          </w:p>
          <w:p w:rsidR="00807089" w:rsidRPr="00807089" w:rsidRDefault="00807089" w:rsidP="00807089">
            <w:pPr>
              <w:pStyle w:val="NoSpacing"/>
            </w:pPr>
            <w:r>
              <w:t xml:space="preserve">- </w:t>
            </w:r>
            <w:r w:rsidRPr="00807089">
              <w:t>Tag &lt;br /&gt; là tag dùng để xuống hàng trong cùng đoạn văn, giống phím "Enter".</w:t>
            </w:r>
          </w:p>
          <w:p w:rsidR="00807089" w:rsidRPr="00807089" w:rsidRDefault="00807089" w:rsidP="00807089">
            <w:pPr>
              <w:pStyle w:val="NoSpacing"/>
            </w:pPr>
            <w:r w:rsidRPr="00807089">
              <w:t>Tag &lt;br /&gt; là tag trống, nó không có thẻ kết thúc.</w:t>
            </w:r>
          </w:p>
          <w:p w:rsidR="00807089" w:rsidRDefault="00807089" w:rsidP="00235819">
            <w:pPr>
              <w:pStyle w:val="NoSpacing"/>
            </w:pPr>
          </w:p>
          <w:p w:rsidR="000763B8" w:rsidRPr="00055BCC" w:rsidRDefault="000763B8" w:rsidP="00055BCC">
            <w:pPr>
              <w:pStyle w:val="NoSpacing"/>
            </w:pPr>
            <w:r>
              <w:t>-</w:t>
            </w:r>
            <w:r w:rsidR="00055BCC" w:rsidRPr="00055BCC">
              <w:t>Tag &lt;strong&gt;Hiển thị text đậm (mục đích nhấn mạnh).</w:t>
            </w:r>
          </w:p>
          <w:p w:rsidR="00055BCC" w:rsidRDefault="00055BCC" w:rsidP="000763B8">
            <w:pPr>
              <w:pStyle w:val="NoSpacing"/>
            </w:pPr>
          </w:p>
          <w:p w:rsidR="00055BCC" w:rsidRPr="00055BCC" w:rsidRDefault="00055BCC" w:rsidP="000763B8">
            <w:pPr>
              <w:pStyle w:val="NoSpacing"/>
            </w:pPr>
            <w:r>
              <w:t>-&lt;small&gt;</w:t>
            </w:r>
            <w:r>
              <w:rPr>
                <w:rFonts w:ascii="Arial" w:hAnsi="Arial" w:cs="Arial"/>
                <w:color w:val="333333"/>
                <w:sz w:val="21"/>
                <w:szCs w:val="21"/>
                <w:shd w:val="clear" w:color="auto" w:fill="F6F6F6"/>
              </w:rPr>
              <w:t xml:space="preserve"> </w:t>
            </w:r>
            <w:r w:rsidRPr="00055BCC">
              <w:t>Hiển thị text nhỏ.</w:t>
            </w:r>
          </w:p>
          <w:p w:rsidR="000763B8" w:rsidRDefault="000763B8" w:rsidP="00235819">
            <w:pPr>
              <w:pStyle w:val="NoSpacing"/>
            </w:pPr>
          </w:p>
        </w:tc>
        <w:tc>
          <w:tcPr>
            <w:tcW w:w="3288" w:type="dxa"/>
          </w:tcPr>
          <w:p w:rsidR="00807089" w:rsidRDefault="00314C7B" w:rsidP="00D8589D">
            <w:pPr>
              <w:pStyle w:val="NoSpacing"/>
            </w:pPr>
            <w:r>
              <w:t xml:space="preserve">Cú pháp: </w:t>
            </w:r>
          </w:p>
          <w:p w:rsidR="00F63F27" w:rsidRDefault="00314C7B" w:rsidP="00807089">
            <w:pPr>
              <w:pStyle w:val="NoSpacing"/>
              <w:numPr>
                <w:ilvl w:val="0"/>
                <w:numId w:val="19"/>
              </w:numPr>
            </w:pPr>
            <w:r w:rsidRPr="00314C7B">
              <w:t>&lt;p&gt;Đây là nội dung thứnhất&lt;/p&gt;</w:t>
            </w:r>
            <w:r w:rsidRPr="00314C7B">
              <w:br/>
            </w:r>
            <w:r w:rsidR="003C46E5">
              <w:t>&lt;hr</w:t>
            </w:r>
            <w:r w:rsidRPr="00314C7B">
              <w:t>/&gt;</w:t>
            </w:r>
            <w:r w:rsidRPr="00314C7B">
              <w:br/>
              <w:t>&lt;p&gt;Đây là nội dung thứ hai&lt;/p&gt;</w:t>
            </w:r>
          </w:p>
          <w:p w:rsidR="00807089" w:rsidRDefault="00807089" w:rsidP="00D8589D">
            <w:pPr>
              <w:pStyle w:val="NoSpacing"/>
            </w:pPr>
          </w:p>
          <w:p w:rsidR="00807089" w:rsidRDefault="00807089" w:rsidP="00807089">
            <w:pPr>
              <w:pStyle w:val="NoSpacing"/>
              <w:numPr>
                <w:ilvl w:val="0"/>
                <w:numId w:val="19"/>
              </w:numPr>
            </w:pPr>
            <w:r w:rsidRPr="00807089">
              <w:t>&lt;p&gt;Dòng text dài cần xuống hàng&lt;br /&gt;Đã xuống hàng.&lt;/p&gt;</w:t>
            </w:r>
          </w:p>
          <w:p w:rsidR="000763B8" w:rsidRDefault="000763B8" w:rsidP="000763B8">
            <w:pPr>
              <w:pStyle w:val="ListParagraph"/>
            </w:pPr>
          </w:p>
          <w:p w:rsidR="000763B8" w:rsidRDefault="000763B8" w:rsidP="00F227FA">
            <w:pPr>
              <w:pStyle w:val="NoSpacing"/>
              <w:numPr>
                <w:ilvl w:val="0"/>
                <w:numId w:val="19"/>
              </w:numPr>
            </w:pPr>
            <w:r w:rsidRPr="000763B8">
              <w:t>&lt;p&gt;Học &lt;strong&gt;HTML&lt;/strong&gt; rất dễ.&lt;/p&gt;</w:t>
            </w:r>
          </w:p>
          <w:p w:rsidR="00055BCC" w:rsidRDefault="00055BCC" w:rsidP="00055BCC">
            <w:pPr>
              <w:pStyle w:val="NoSpacing"/>
              <w:numPr>
                <w:ilvl w:val="0"/>
                <w:numId w:val="19"/>
              </w:numPr>
            </w:pPr>
            <w:r w:rsidRPr="000763B8">
              <w:lastRenderedPageBreak/>
              <w:t>&lt;p&gt;Họ</w:t>
            </w:r>
            <w:r>
              <w:t>c &lt;small&gt;HTML&lt;/small</w:t>
            </w:r>
            <w:r w:rsidRPr="000763B8">
              <w:t>&gt; rất dễ.&lt;/p&gt;</w:t>
            </w:r>
          </w:p>
          <w:p w:rsidR="00055BCC" w:rsidRDefault="00055BCC" w:rsidP="00055BCC">
            <w:pPr>
              <w:pStyle w:val="ListParagraph"/>
            </w:pPr>
          </w:p>
          <w:p w:rsidR="00055BCC" w:rsidRPr="000763B8" w:rsidRDefault="00055BCC" w:rsidP="00055BCC">
            <w:pPr>
              <w:pStyle w:val="NoSpacing"/>
              <w:ind w:left="420"/>
            </w:pPr>
          </w:p>
        </w:tc>
      </w:tr>
      <w:tr w:rsidR="00807089" w:rsidTr="00375426">
        <w:trPr>
          <w:trHeight w:val="24"/>
        </w:trPr>
        <w:tc>
          <w:tcPr>
            <w:tcW w:w="1862" w:type="dxa"/>
            <w:vAlign w:val="center"/>
          </w:tcPr>
          <w:p w:rsidR="00807089" w:rsidRPr="0084010F" w:rsidRDefault="0084010F" w:rsidP="0084010F">
            <w:pPr>
              <w:pStyle w:val="NoSpacing"/>
            </w:pPr>
            <w:r w:rsidRPr="0084010F">
              <w:lastRenderedPageBreak/>
              <w:t>Thẻ a, iframe</w:t>
            </w:r>
          </w:p>
        </w:tc>
        <w:tc>
          <w:tcPr>
            <w:tcW w:w="5885" w:type="dxa"/>
            <w:vAlign w:val="center"/>
          </w:tcPr>
          <w:p w:rsidR="00807089" w:rsidRDefault="0084010F" w:rsidP="0084010F">
            <w:pPr>
              <w:pStyle w:val="NoSpacing"/>
              <w:numPr>
                <w:ilvl w:val="0"/>
                <w:numId w:val="19"/>
              </w:numPr>
            </w:pPr>
            <w:r>
              <w:t>Tag &lt;a href= “</w:t>
            </w:r>
            <w:r w:rsidR="00E84CB6">
              <w:t>link</w:t>
            </w:r>
            <w:r>
              <w:t xml:space="preserve">”&gt; </w:t>
            </w:r>
            <w:r w:rsidRPr="0084010F">
              <w:t>Xác định một liên kết.</w:t>
            </w:r>
          </w:p>
          <w:p w:rsidR="0054012B" w:rsidRPr="00314C7B" w:rsidRDefault="0054012B" w:rsidP="0084010F">
            <w:pPr>
              <w:pStyle w:val="NoSpacing"/>
              <w:numPr>
                <w:ilvl w:val="0"/>
                <w:numId w:val="19"/>
              </w:numPr>
            </w:pPr>
            <w:r>
              <w:t>Tag &lt;iframe</w:t>
            </w:r>
            <w:r w:rsidR="00142294">
              <w:t xml:space="preserve"> src</w:t>
            </w:r>
            <w:r>
              <w:t xml:space="preserve">= “link”&gt; </w:t>
            </w:r>
            <w:r w:rsidRPr="00142294">
              <w:t>Xác định một khung nội tuyến.</w:t>
            </w:r>
          </w:p>
        </w:tc>
        <w:tc>
          <w:tcPr>
            <w:tcW w:w="3288" w:type="dxa"/>
          </w:tcPr>
          <w:p w:rsidR="00807089" w:rsidRDefault="0084010F" w:rsidP="00D8589D">
            <w:pPr>
              <w:pStyle w:val="NoSpacing"/>
            </w:pPr>
            <w:r>
              <w:t>Cú pháp:</w:t>
            </w:r>
          </w:p>
          <w:p w:rsidR="0084010F" w:rsidRDefault="0084010F" w:rsidP="004D5119">
            <w:pPr>
              <w:pStyle w:val="NoSpacing"/>
              <w:numPr>
                <w:ilvl w:val="0"/>
                <w:numId w:val="19"/>
              </w:numPr>
            </w:pPr>
            <w:r>
              <w:t>&lt;a href= “Đường dẫn”&gt;</w:t>
            </w:r>
          </w:p>
          <w:p w:rsidR="00142294" w:rsidRDefault="00142294" w:rsidP="00D8589D">
            <w:pPr>
              <w:pStyle w:val="NoSpacing"/>
            </w:pPr>
          </w:p>
          <w:p w:rsidR="00142294" w:rsidRDefault="00142294" w:rsidP="004D5119">
            <w:pPr>
              <w:pStyle w:val="NoSpacing"/>
              <w:numPr>
                <w:ilvl w:val="0"/>
                <w:numId w:val="19"/>
              </w:numPr>
            </w:pPr>
            <w:r>
              <w:t>&lt;iframe src</w:t>
            </w:r>
            <w:r w:rsidR="00194849">
              <w:t xml:space="preserve">= </w:t>
            </w:r>
            <w:r>
              <w:t>“Đườ</w:t>
            </w:r>
            <w:r w:rsidR="00754BE0">
              <w:t>ng dẫn</w:t>
            </w:r>
            <w:r>
              <w:t>”&gt;</w:t>
            </w:r>
          </w:p>
        </w:tc>
      </w:tr>
      <w:tr w:rsidR="00807089" w:rsidTr="00375426">
        <w:trPr>
          <w:trHeight w:val="24"/>
        </w:trPr>
        <w:tc>
          <w:tcPr>
            <w:tcW w:w="1862" w:type="dxa"/>
            <w:vAlign w:val="center"/>
          </w:tcPr>
          <w:p w:rsidR="00807089" w:rsidRDefault="0079150A" w:rsidP="002A0656">
            <w:pPr>
              <w:pStyle w:val="NoSpacing"/>
              <w:rPr>
                <w:shd w:val="clear" w:color="auto" w:fill="FFFFFF"/>
              </w:rPr>
            </w:pPr>
            <w:r>
              <w:rPr>
                <w:shd w:val="clear" w:color="auto" w:fill="FFFFFF"/>
              </w:rPr>
              <w:t xml:space="preserve">Thẻ </w:t>
            </w:r>
            <w:r>
              <w:rPr>
                <w:rFonts w:ascii="Roboto" w:hAnsi="Roboto"/>
                <w:color w:val="434343"/>
                <w:sz w:val="20"/>
                <w:szCs w:val="20"/>
                <w:shd w:val="clear" w:color="auto" w:fill="FFFFFF"/>
              </w:rPr>
              <w:t xml:space="preserve"> </w:t>
            </w:r>
            <w:r w:rsidRPr="0079150A">
              <w:t>ul, li, ol</w:t>
            </w:r>
          </w:p>
        </w:tc>
        <w:tc>
          <w:tcPr>
            <w:tcW w:w="5885" w:type="dxa"/>
            <w:vAlign w:val="center"/>
          </w:tcPr>
          <w:p w:rsidR="00807089" w:rsidRDefault="0079150A" w:rsidP="0079150A">
            <w:pPr>
              <w:pStyle w:val="NoSpacing"/>
              <w:numPr>
                <w:ilvl w:val="0"/>
                <w:numId w:val="19"/>
              </w:numPr>
            </w:pPr>
            <w:r>
              <w:t>Thường 3 thẻ tag này sẽ đi với nhau để tạo ra bộ chon, menu cho trang HTML</w:t>
            </w:r>
          </w:p>
          <w:p w:rsidR="0079150A" w:rsidRPr="0079150A" w:rsidRDefault="0079150A" w:rsidP="0079150A">
            <w:pPr>
              <w:pStyle w:val="NoSpacing"/>
              <w:numPr>
                <w:ilvl w:val="0"/>
                <w:numId w:val="19"/>
              </w:numPr>
            </w:pPr>
            <w:r w:rsidRPr="0079150A">
              <w:t>&lt;ul&gt; Xác định danh sách không thứ tự.</w:t>
            </w:r>
          </w:p>
          <w:p w:rsidR="0079150A" w:rsidRDefault="0079150A" w:rsidP="0079150A">
            <w:pPr>
              <w:pStyle w:val="NoSpacing"/>
              <w:numPr>
                <w:ilvl w:val="0"/>
                <w:numId w:val="19"/>
              </w:numPr>
            </w:pPr>
            <w:r w:rsidRPr="0079150A">
              <w:t>&lt;li&gt; Xác định danh sách item.</w:t>
            </w:r>
          </w:p>
          <w:p w:rsidR="0079150A" w:rsidRPr="0079150A" w:rsidRDefault="0079150A" w:rsidP="0079150A">
            <w:pPr>
              <w:pStyle w:val="NoSpacing"/>
              <w:numPr>
                <w:ilvl w:val="0"/>
                <w:numId w:val="19"/>
              </w:numPr>
            </w:pPr>
            <w:r>
              <w:t xml:space="preserve">&lt;ol&gt; </w:t>
            </w:r>
            <w:r w:rsidRPr="0079150A">
              <w:t>Xác định danh sách có thứ tự.</w:t>
            </w:r>
          </w:p>
        </w:tc>
        <w:tc>
          <w:tcPr>
            <w:tcW w:w="3288" w:type="dxa"/>
          </w:tcPr>
          <w:p w:rsidR="00807089" w:rsidRDefault="0079150A" w:rsidP="00D8589D">
            <w:pPr>
              <w:pStyle w:val="NoSpacing"/>
            </w:pPr>
            <w:r>
              <w:t>Cú pháp:</w:t>
            </w:r>
          </w:p>
          <w:p w:rsidR="00577C43" w:rsidRDefault="00577C43" w:rsidP="00D8589D">
            <w:pPr>
              <w:pStyle w:val="NoSpacing"/>
            </w:pPr>
          </w:p>
          <w:p w:rsidR="0079150A" w:rsidRDefault="0079150A" w:rsidP="0079150A">
            <w:pPr>
              <w:pStyle w:val="NoSpacing"/>
            </w:pPr>
            <w:r>
              <w:t>&lt;ol&gt;</w:t>
            </w:r>
          </w:p>
          <w:p w:rsidR="0079150A" w:rsidRDefault="0079150A" w:rsidP="0079150A">
            <w:pPr>
              <w:pStyle w:val="NoSpacing"/>
            </w:pPr>
            <w:r>
              <w:t xml:space="preserve">                        &lt;li&gt;&lt;h3&gt;Trang Chủ&lt;/h3&gt;</w:t>
            </w:r>
          </w:p>
          <w:p w:rsidR="0079150A" w:rsidRDefault="0079150A" w:rsidP="0079150A">
            <w:pPr>
              <w:pStyle w:val="NoSpacing"/>
            </w:pPr>
            <w:r>
              <w:t xml:space="preserve">                    &lt;ul&gt;</w:t>
            </w:r>
          </w:p>
          <w:p w:rsidR="0079150A" w:rsidRDefault="0079150A" w:rsidP="0079150A">
            <w:pPr>
              <w:pStyle w:val="NoSpacing"/>
            </w:pPr>
            <w:r>
              <w:t xml:space="preserve">                            &lt;li&gt;Sản phẩm&lt;/li&gt;</w:t>
            </w:r>
          </w:p>
          <w:p w:rsidR="0079150A" w:rsidRDefault="0079150A" w:rsidP="0079150A">
            <w:pPr>
              <w:pStyle w:val="NoSpacing"/>
            </w:pPr>
            <w:r>
              <w:t xml:space="preserve">                            &lt;li&gt;Thanh toán&lt;/li&gt;</w:t>
            </w:r>
          </w:p>
          <w:p w:rsidR="0079150A" w:rsidRDefault="0079150A" w:rsidP="0079150A">
            <w:pPr>
              <w:pStyle w:val="NoSpacing"/>
            </w:pPr>
            <w:r>
              <w:t xml:space="preserve">                    &lt;/ul&gt; </w:t>
            </w:r>
          </w:p>
          <w:p w:rsidR="0079150A" w:rsidRDefault="0079150A" w:rsidP="0079150A">
            <w:pPr>
              <w:pStyle w:val="NoSpacing"/>
            </w:pPr>
            <w:r>
              <w:t xml:space="preserve">                &lt;/li&gt;  </w:t>
            </w:r>
          </w:p>
          <w:p w:rsidR="0079150A" w:rsidRDefault="0079150A" w:rsidP="0079150A">
            <w:pPr>
              <w:pStyle w:val="NoSpacing"/>
            </w:pPr>
            <w:r>
              <w:t xml:space="preserve">                &lt;li&gt;&lt;h3&gt;Giới thiệu&lt;/h3&gt;</w:t>
            </w:r>
          </w:p>
          <w:p w:rsidR="0079150A" w:rsidRDefault="0079150A" w:rsidP="0079150A">
            <w:pPr>
              <w:pStyle w:val="NoSpacing"/>
            </w:pPr>
            <w:r>
              <w:t xml:space="preserve">                        &lt;ul&gt; </w:t>
            </w:r>
          </w:p>
          <w:p w:rsidR="0079150A" w:rsidRDefault="0079150A" w:rsidP="0079150A">
            <w:pPr>
              <w:pStyle w:val="NoSpacing"/>
            </w:pPr>
            <w:r>
              <w:t xml:space="preserve">                                &lt;li&gt;Dịch vụ&lt;/li&gt;</w:t>
            </w:r>
          </w:p>
          <w:p w:rsidR="0079150A" w:rsidRDefault="0079150A" w:rsidP="0079150A">
            <w:pPr>
              <w:pStyle w:val="NoSpacing"/>
            </w:pPr>
            <w:r>
              <w:t xml:space="preserve">                                &lt;li&gt;Liên hệ&lt;/li&gt;</w:t>
            </w:r>
          </w:p>
          <w:p w:rsidR="0079150A" w:rsidRDefault="0079150A" w:rsidP="0079150A">
            <w:pPr>
              <w:pStyle w:val="NoSpacing"/>
            </w:pPr>
            <w:r>
              <w:t xml:space="preserve">                                &lt;li&gt;Chính sách&lt;/li&gt;</w:t>
            </w:r>
          </w:p>
          <w:p w:rsidR="0079150A" w:rsidRDefault="0079150A" w:rsidP="0079150A">
            <w:pPr>
              <w:pStyle w:val="NoSpacing"/>
            </w:pPr>
            <w:r>
              <w:t xml:space="preserve">                        &lt;/ul&gt; </w:t>
            </w:r>
          </w:p>
          <w:p w:rsidR="0079150A" w:rsidRDefault="0079150A" w:rsidP="0079150A">
            <w:pPr>
              <w:pStyle w:val="NoSpacing"/>
            </w:pPr>
            <w:r>
              <w:t xml:space="preserve">                    &lt;/li&gt;    </w:t>
            </w:r>
          </w:p>
          <w:p w:rsidR="0079150A" w:rsidRDefault="0079150A" w:rsidP="0079150A">
            <w:pPr>
              <w:pStyle w:val="NoSpacing"/>
            </w:pPr>
            <w:r>
              <w:t xml:space="preserve"> &lt;/ol&gt;</w:t>
            </w:r>
          </w:p>
        </w:tc>
      </w:tr>
    </w:tbl>
    <w:p w:rsidR="00395E50" w:rsidRDefault="00395E50" w:rsidP="00222825"/>
    <w:p w:rsidR="001B3044" w:rsidRDefault="001B3044" w:rsidP="001B3044">
      <w:pPr>
        <w:spacing w:before="0" w:line="240" w:lineRule="auto"/>
      </w:pPr>
    </w:p>
    <w:p w:rsidR="00BF011E" w:rsidRDefault="00B25917" w:rsidP="00222825">
      <w:pPr>
        <w:pStyle w:val="Heading1"/>
        <w:spacing w:line="276" w:lineRule="auto"/>
      </w:pPr>
      <w:r>
        <w:lastRenderedPageBreak/>
        <w:t xml:space="preserve">Yêu Cầu </w:t>
      </w:r>
      <w:r w:rsidR="00BF011E">
        <w:t>V</w:t>
      </w:r>
      <w:r w:rsidR="00101031">
        <w:t>à</w:t>
      </w:r>
      <w:r w:rsidR="00BF011E">
        <w:t xml:space="preserve"> nộp bài</w:t>
      </w:r>
    </w:p>
    <w:p w:rsidR="000A2D28" w:rsidRPr="000A2D28" w:rsidRDefault="000A2D28" w:rsidP="000A2D28">
      <w:pPr>
        <w:pStyle w:val="ListParagraph"/>
        <w:numPr>
          <w:ilvl w:val="0"/>
          <w:numId w:val="8"/>
        </w:numPr>
      </w:pPr>
      <w:r>
        <w:t>Yêu cầu</w:t>
      </w:r>
      <w:r w:rsidR="003B3873">
        <w:t>:</w:t>
      </w:r>
    </w:p>
    <w:p w:rsidR="00407EE1" w:rsidRPr="000A2D28" w:rsidRDefault="00407EE1" w:rsidP="00407EE1">
      <w:pPr>
        <w:pStyle w:val="NoSpacing"/>
        <w:numPr>
          <w:ilvl w:val="0"/>
          <w:numId w:val="2"/>
        </w:numPr>
      </w:pPr>
      <w:r>
        <w:rPr>
          <w:shd w:val="clear" w:color="auto" w:fill="FFFFFF"/>
        </w:rPr>
        <w:t>Xây dựng 1 trang html tĩnh không có CSS giới thiệu về bản thân bao gồm các thẻ</w:t>
      </w:r>
      <w:r w:rsidR="003A68BF">
        <w:rPr>
          <w:shd w:val="clear" w:color="auto" w:fill="FFFFFF"/>
        </w:rPr>
        <w:t xml:space="preserve"> sau: </w:t>
      </w:r>
      <w:r>
        <w:rPr>
          <w:shd w:val="clear" w:color="auto" w:fill="FFFFFF"/>
        </w:rPr>
        <w:t xml:space="preserve"> title - meta - h1, h3, h6, p - section, div - table, tr, td, th - img, audio, video - pre, span - hr, br, strong, small - a, iframe - ul, li, ol</w:t>
      </w:r>
    </w:p>
    <w:p w:rsidR="000A2D28" w:rsidRPr="00407EE1" w:rsidRDefault="000A2D28" w:rsidP="000A2D28">
      <w:pPr>
        <w:pStyle w:val="NoSpacing"/>
        <w:numPr>
          <w:ilvl w:val="0"/>
          <w:numId w:val="8"/>
        </w:numPr>
      </w:pPr>
      <w:r>
        <w:rPr>
          <w:shd w:val="clear" w:color="auto" w:fill="FFFFFF"/>
        </w:rPr>
        <w:t>Nộp bài</w:t>
      </w:r>
      <w:r w:rsidR="003B3873">
        <w:rPr>
          <w:shd w:val="clear" w:color="auto" w:fill="FFFFFF"/>
        </w:rPr>
        <w:t>:</w:t>
      </w:r>
    </w:p>
    <w:p w:rsidR="00BF011E" w:rsidRDefault="00BF011E" w:rsidP="00222825">
      <w:pPr>
        <w:pStyle w:val="ListParagraph"/>
        <w:numPr>
          <w:ilvl w:val="0"/>
          <w:numId w:val="2"/>
        </w:numPr>
      </w:pPr>
      <w:r>
        <w:t>Hạn nộ</w:t>
      </w:r>
      <w:r w:rsidR="00C21359">
        <w:t xml:space="preserve">p: </w:t>
      </w:r>
      <w:r w:rsidR="009E3589">
        <w:t>2 n</w:t>
      </w:r>
      <w:r w:rsidR="00B46CC2">
        <w:t>gày (t</w:t>
      </w:r>
      <w:r>
        <w:t>rướ</w:t>
      </w:r>
      <w:r w:rsidR="00D56243">
        <w:t xml:space="preserve">c </w:t>
      </w:r>
      <w:r w:rsidR="00C21359">
        <w:t xml:space="preserve">24h00’ </w:t>
      </w:r>
      <w:r w:rsidR="006C5AA7">
        <w:t xml:space="preserve">ngày </w:t>
      </w:r>
      <w:r w:rsidR="00B46CC2">
        <w:t>19/07</w:t>
      </w:r>
      <w:r w:rsidR="006D1161">
        <w:t>/2018</w:t>
      </w:r>
      <w:r w:rsidR="00B46CC2">
        <w:t>)</w:t>
      </w:r>
      <w:r>
        <w:t>.</w:t>
      </w:r>
    </w:p>
    <w:p w:rsidR="00BF011E" w:rsidRDefault="00BF011E" w:rsidP="00222825">
      <w:pPr>
        <w:pStyle w:val="ListParagraph"/>
        <w:numPr>
          <w:ilvl w:val="0"/>
          <w:numId w:val="2"/>
        </w:numPr>
      </w:pPr>
      <w:r>
        <w:t>Bài nộp phả</w:t>
      </w:r>
      <w:r w:rsidR="00DD0528">
        <w:t>i</w:t>
      </w:r>
      <w:bookmarkStart w:id="0" w:name="_GoBack"/>
      <w:bookmarkEnd w:id="0"/>
      <w:r w:rsidR="006D1161">
        <w:t xml:space="preserve"> chia thành</w:t>
      </w:r>
      <w:r>
        <w:t xml:space="preserve"> </w:t>
      </w:r>
      <w:r w:rsidR="006D1161">
        <w:t>0</w:t>
      </w:r>
      <w:r>
        <w:t xml:space="preserve">3 folder bên trong: </w:t>
      </w:r>
    </w:p>
    <w:p w:rsidR="00BF011E" w:rsidRDefault="006D1161" w:rsidP="00222825">
      <w:pPr>
        <w:pStyle w:val="ListParagraph"/>
        <w:numPr>
          <w:ilvl w:val="1"/>
          <w:numId w:val="2"/>
        </w:numPr>
      </w:pPr>
      <w:r>
        <w:t>e</w:t>
      </w:r>
      <w:r w:rsidR="00E633B1">
        <w:t>xe: ….</w:t>
      </w:r>
      <w:r w:rsidR="00F73A68">
        <w:t>.</w:t>
      </w:r>
    </w:p>
    <w:p w:rsidR="00BF011E" w:rsidRDefault="006D1161" w:rsidP="00222825">
      <w:pPr>
        <w:pStyle w:val="ListParagraph"/>
        <w:numPr>
          <w:ilvl w:val="1"/>
          <w:numId w:val="2"/>
        </w:numPr>
      </w:pPr>
      <w:r>
        <w:t>s</w:t>
      </w:r>
      <w:r w:rsidR="00BF011E">
        <w:t>rc: Chứa mã nguồn.</w:t>
      </w:r>
    </w:p>
    <w:p w:rsidR="002B19A1" w:rsidRPr="00442F71" w:rsidRDefault="006D1161" w:rsidP="00222825">
      <w:pPr>
        <w:pStyle w:val="ListParagraph"/>
        <w:numPr>
          <w:ilvl w:val="1"/>
          <w:numId w:val="2"/>
        </w:numPr>
        <w:rPr>
          <w:b/>
        </w:rPr>
      </w:pPr>
      <w:r>
        <w:t>d</w:t>
      </w:r>
      <w:r w:rsidR="00BF011E">
        <w:t>oc:</w:t>
      </w:r>
      <w:r w:rsidR="00303569">
        <w:t xml:space="preserve"> Báo Cáo </w:t>
      </w:r>
      <w:r w:rsidR="00A354C5">
        <w:t>(step1.doc</w:t>
      </w:r>
      <w:r w:rsidR="00C67612">
        <w:t>)</w:t>
      </w:r>
      <w:r w:rsidR="008945AA">
        <w:t>.</w:t>
      </w:r>
    </w:p>
    <w:p w:rsidR="00442F71" w:rsidRPr="0091102F" w:rsidRDefault="0091102F" w:rsidP="0091102F">
      <w:pPr>
        <w:pStyle w:val="ListParagraph"/>
        <w:numPr>
          <w:ilvl w:val="0"/>
          <w:numId w:val="2"/>
        </w:numPr>
        <w:rPr>
          <w:b/>
        </w:rPr>
      </w:pPr>
      <w:r>
        <w:t>Tạ</w:t>
      </w:r>
      <w:r w:rsidR="00742FB5">
        <w:t>o Pr</w:t>
      </w:r>
      <w:r w:rsidR="004D284D">
        <w:t>oject</w:t>
      </w:r>
      <w:r>
        <w:t xml:space="preserve"> trên Github và gửi link cho người hướng dẫn</w:t>
      </w:r>
      <w:r w:rsidR="00442F71">
        <w:t>:</w:t>
      </w:r>
    </w:p>
    <w:sectPr w:rsidR="00442F71" w:rsidRPr="0091102F">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B0D" w:rsidRDefault="009E4B0D" w:rsidP="002B19A1">
      <w:pPr>
        <w:spacing w:after="0" w:line="240" w:lineRule="auto"/>
      </w:pPr>
      <w:r>
        <w:separator/>
      </w:r>
    </w:p>
  </w:endnote>
  <w:endnote w:type="continuationSeparator" w:id="0">
    <w:p w:rsidR="009E4B0D" w:rsidRDefault="009E4B0D" w:rsidP="002B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78F" w:rsidRDefault="00A65B2F" w:rsidP="0048678F">
    <w:pPr>
      <w:pStyle w:val="Footer"/>
      <w:pBdr>
        <w:top w:val="thinThickSmallGap" w:sz="24" w:space="1" w:color="823B0B" w:themeColor="accent2" w:themeShade="7F"/>
      </w:pBdr>
      <w:rPr>
        <w:rFonts w:eastAsiaTheme="majorEastAsia" w:cs="Times New Roman"/>
        <w:sz w:val="24"/>
        <w:szCs w:val="24"/>
      </w:rPr>
    </w:pPr>
    <w:r w:rsidRPr="00CC4311">
      <w:rPr>
        <w:rFonts w:eastAsiaTheme="majorEastAsia" w:cs="Times New Roman"/>
        <w:sz w:val="24"/>
        <w:szCs w:val="24"/>
      </w:rPr>
      <w:t>Công ty Cổ phầ</w:t>
    </w:r>
    <w:r>
      <w:rPr>
        <w:rFonts w:eastAsiaTheme="majorEastAsia" w:cs="Times New Roman"/>
        <w:sz w:val="24"/>
        <w:szCs w:val="24"/>
      </w:rPr>
      <w:t>n 1LINK</w:t>
    </w:r>
    <w:r w:rsidRPr="00CC4311">
      <w:rPr>
        <w:rFonts w:eastAsiaTheme="majorEastAsia" w:cs="Times New Roman"/>
        <w:sz w:val="24"/>
        <w:szCs w:val="24"/>
      </w:rPr>
      <w:t xml:space="preserve"> </w:t>
    </w:r>
    <w:r w:rsidRPr="00CC4311">
      <w:rPr>
        <w:rFonts w:eastAsiaTheme="majorEastAsia" w:cs="Times New Roman"/>
        <w:sz w:val="24"/>
        <w:szCs w:val="24"/>
      </w:rPr>
      <w:ptab w:relativeTo="margin" w:alignment="right" w:leader="none"/>
    </w:r>
    <w:r w:rsidRPr="00CC4311">
      <w:rPr>
        <w:rFonts w:eastAsiaTheme="minorEastAsia" w:cs="Times New Roman"/>
        <w:sz w:val="24"/>
        <w:szCs w:val="24"/>
      </w:rPr>
      <w:fldChar w:fldCharType="begin"/>
    </w:r>
    <w:r w:rsidRPr="00CC4311">
      <w:rPr>
        <w:rFonts w:cs="Times New Roman"/>
        <w:sz w:val="24"/>
        <w:szCs w:val="24"/>
      </w:rPr>
      <w:instrText xml:space="preserve"> PAGE   \* MERGEFORMAT </w:instrText>
    </w:r>
    <w:r w:rsidRPr="00CC4311">
      <w:rPr>
        <w:rFonts w:eastAsiaTheme="minorEastAsia" w:cs="Times New Roman"/>
        <w:sz w:val="24"/>
        <w:szCs w:val="24"/>
      </w:rPr>
      <w:fldChar w:fldCharType="separate"/>
    </w:r>
    <w:r w:rsidR="00DD0528" w:rsidRPr="00DD0528">
      <w:rPr>
        <w:rFonts w:eastAsiaTheme="majorEastAsia" w:cs="Times New Roman"/>
        <w:noProof/>
        <w:sz w:val="24"/>
        <w:szCs w:val="24"/>
      </w:rPr>
      <w:t>5</w:t>
    </w:r>
    <w:r w:rsidRPr="00CC4311">
      <w:rPr>
        <w:rFonts w:eastAsiaTheme="majorEastAsia" w:cs="Times New Roman"/>
        <w:noProof/>
        <w:sz w:val="24"/>
        <w:szCs w:val="24"/>
      </w:rPr>
      <w:fldChar w:fldCharType="end"/>
    </w:r>
  </w:p>
  <w:p w:rsidR="0048678F" w:rsidRPr="0048678F" w:rsidRDefault="009E4B0D" w:rsidP="0048678F">
    <w:pPr>
      <w:pStyle w:val="Footer"/>
      <w:pBdr>
        <w:top w:val="thinThickSmallGap" w:sz="24" w:space="1" w:color="823B0B" w:themeColor="accent2" w:themeShade="7F"/>
      </w:pBdr>
      <w:rPr>
        <w:rFonts w:eastAsiaTheme="majorEastAsia"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B0D" w:rsidRDefault="009E4B0D" w:rsidP="002B19A1">
      <w:pPr>
        <w:spacing w:after="0" w:line="240" w:lineRule="auto"/>
      </w:pPr>
      <w:r>
        <w:separator/>
      </w:r>
    </w:p>
  </w:footnote>
  <w:footnote w:type="continuationSeparator" w:id="0">
    <w:p w:rsidR="009E4B0D" w:rsidRDefault="009E4B0D" w:rsidP="002B1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48678F" w:rsidRPr="00CC4311" w:rsidTr="0087154A">
      <w:tc>
        <w:tcPr>
          <w:tcW w:w="3500" w:type="pct"/>
          <w:tcBorders>
            <w:bottom w:val="single" w:sz="4" w:space="0" w:color="auto"/>
          </w:tcBorders>
          <w:vAlign w:val="bottom"/>
        </w:tcPr>
        <w:p w:rsidR="0048678F" w:rsidRPr="00CC4311" w:rsidRDefault="00A65B2F" w:rsidP="002B19A1">
          <w:pPr>
            <w:pStyle w:val="Header"/>
            <w:jc w:val="right"/>
            <w:rPr>
              <w:noProof/>
              <w:color w:val="7B7B7B" w:themeColor="accent3" w:themeShade="BF"/>
              <w:sz w:val="24"/>
              <w:szCs w:val="24"/>
            </w:rPr>
          </w:pPr>
          <w:r w:rsidRPr="00CC4311">
            <w:rPr>
              <w:b/>
              <w:bCs/>
              <w:color w:val="7B7B7B" w:themeColor="accent3" w:themeShade="BF"/>
              <w:sz w:val="24"/>
              <w:szCs w:val="24"/>
            </w:rPr>
            <w:t>[</w:t>
          </w:r>
          <w:sdt>
            <w:sdtPr>
              <w:rPr>
                <w:b/>
                <w:bCs/>
                <w:color w:val="000000"/>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F011E" w:rsidRPr="00BF011E">
                <w:rPr>
                  <w:b/>
                  <w:bCs/>
                  <w:color w:val="000000"/>
                </w:rPr>
                <w:t>1LINK JSC – FOR STUDENTS</w:t>
              </w:r>
            </w:sdtContent>
          </w:sdt>
          <w:r w:rsidRPr="00CC4311">
            <w:rPr>
              <w:b/>
              <w:bCs/>
              <w:color w:val="7B7B7B" w:themeColor="accent3" w:themeShade="BF"/>
              <w:sz w:val="24"/>
              <w:szCs w:val="24"/>
            </w:rPr>
            <w:t>]</w:t>
          </w:r>
        </w:p>
      </w:tc>
      <w:sdt>
        <w:sdtPr>
          <w:rPr>
            <w:color w:val="FFFFFF" w:themeColor="background1"/>
            <w:sz w:val="24"/>
            <w:szCs w:val="24"/>
          </w:rPr>
          <w:alias w:val="Date"/>
          <w:id w:val="77677290"/>
          <w:dataBinding w:prefixMappings="xmlns:ns0='http://schemas.microsoft.com/office/2006/coverPageProps'" w:xpath="/ns0:CoverPageProperties[1]/ns0:PublishDate[1]" w:storeItemID="{55AF091B-3C7A-41E3-B477-F2FDAA23CFDA}"/>
          <w:date w:fullDate="2015-10-01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48678F" w:rsidRPr="00CC4311" w:rsidRDefault="00BF011E" w:rsidP="0048678F">
              <w:pPr>
                <w:pStyle w:val="Header"/>
                <w:rPr>
                  <w:color w:val="FFFFFF" w:themeColor="background1"/>
                  <w:sz w:val="24"/>
                  <w:szCs w:val="24"/>
                </w:rPr>
              </w:pPr>
              <w:r>
                <w:rPr>
                  <w:color w:val="FFFFFF" w:themeColor="background1"/>
                  <w:sz w:val="24"/>
                  <w:szCs w:val="24"/>
                </w:rPr>
                <w:t>October 1, 2015</w:t>
              </w:r>
            </w:p>
          </w:tc>
        </w:sdtContent>
      </w:sdt>
    </w:tr>
  </w:tbl>
  <w:p w:rsidR="0048678F" w:rsidRPr="0048678F" w:rsidRDefault="009E4B0D" w:rsidP="004867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856"/>
    <w:multiLevelType w:val="multilevel"/>
    <w:tmpl w:val="69F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6A7C"/>
    <w:multiLevelType w:val="multilevel"/>
    <w:tmpl w:val="BBF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0782"/>
    <w:multiLevelType w:val="multilevel"/>
    <w:tmpl w:val="708E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D7F"/>
    <w:multiLevelType w:val="hybridMultilevel"/>
    <w:tmpl w:val="A564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24124"/>
    <w:multiLevelType w:val="multilevel"/>
    <w:tmpl w:val="74A4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666CB"/>
    <w:multiLevelType w:val="hybridMultilevel"/>
    <w:tmpl w:val="2174CDBE"/>
    <w:lvl w:ilvl="0" w:tplc="C83401A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F38EA"/>
    <w:multiLevelType w:val="multilevel"/>
    <w:tmpl w:val="4F2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C2C6E"/>
    <w:multiLevelType w:val="hybridMultilevel"/>
    <w:tmpl w:val="B0BCB0E2"/>
    <w:lvl w:ilvl="0" w:tplc="69A09D5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860F8"/>
    <w:multiLevelType w:val="hybridMultilevel"/>
    <w:tmpl w:val="75AEFE14"/>
    <w:lvl w:ilvl="0" w:tplc="C8D406E0">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E961A7"/>
    <w:multiLevelType w:val="hybridMultilevel"/>
    <w:tmpl w:val="BD722F58"/>
    <w:lvl w:ilvl="0" w:tplc="4F78407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D4E36"/>
    <w:multiLevelType w:val="hybridMultilevel"/>
    <w:tmpl w:val="FC4EC930"/>
    <w:lvl w:ilvl="0" w:tplc="4D74EE8C">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322321BA"/>
    <w:multiLevelType w:val="multilevel"/>
    <w:tmpl w:val="0FD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F35F8"/>
    <w:multiLevelType w:val="hybridMultilevel"/>
    <w:tmpl w:val="59E62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CA79DC"/>
    <w:multiLevelType w:val="hybridMultilevel"/>
    <w:tmpl w:val="21FE5618"/>
    <w:lvl w:ilvl="0" w:tplc="5FEC74A8">
      <w:start w:val="4"/>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1609A"/>
    <w:multiLevelType w:val="multilevel"/>
    <w:tmpl w:val="932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E2B97"/>
    <w:multiLevelType w:val="multilevel"/>
    <w:tmpl w:val="FAC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219F2"/>
    <w:multiLevelType w:val="multilevel"/>
    <w:tmpl w:val="319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F7197"/>
    <w:multiLevelType w:val="hybridMultilevel"/>
    <w:tmpl w:val="AEF44620"/>
    <w:lvl w:ilvl="0" w:tplc="5A62D8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0778B"/>
    <w:multiLevelType w:val="multilevel"/>
    <w:tmpl w:val="A12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14EE0"/>
    <w:multiLevelType w:val="hybridMultilevel"/>
    <w:tmpl w:val="E4F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3"/>
  </w:num>
  <w:num w:numId="4">
    <w:abstractNumId w:val="12"/>
  </w:num>
  <w:num w:numId="5">
    <w:abstractNumId w:val="5"/>
  </w:num>
  <w:num w:numId="6">
    <w:abstractNumId w:val="0"/>
  </w:num>
  <w:num w:numId="7">
    <w:abstractNumId w:val="19"/>
  </w:num>
  <w:num w:numId="8">
    <w:abstractNumId w:val="3"/>
  </w:num>
  <w:num w:numId="9">
    <w:abstractNumId w:val="4"/>
  </w:num>
  <w:num w:numId="10">
    <w:abstractNumId w:val="9"/>
  </w:num>
  <w:num w:numId="11">
    <w:abstractNumId w:val="2"/>
  </w:num>
  <w:num w:numId="12">
    <w:abstractNumId w:val="14"/>
  </w:num>
  <w:num w:numId="13">
    <w:abstractNumId w:val="18"/>
  </w:num>
  <w:num w:numId="14">
    <w:abstractNumId w:val="16"/>
  </w:num>
  <w:num w:numId="15">
    <w:abstractNumId w:val="15"/>
  </w:num>
  <w:num w:numId="16">
    <w:abstractNumId w:val="1"/>
  </w:num>
  <w:num w:numId="17">
    <w:abstractNumId w:val="17"/>
  </w:num>
  <w:num w:numId="18">
    <w:abstractNumId w:val="6"/>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1E"/>
    <w:rsid w:val="000147EE"/>
    <w:rsid w:val="000165E3"/>
    <w:rsid w:val="000177C9"/>
    <w:rsid w:val="00055BCC"/>
    <w:rsid w:val="00073EE6"/>
    <w:rsid w:val="000763B8"/>
    <w:rsid w:val="0009094E"/>
    <w:rsid w:val="000942B5"/>
    <w:rsid w:val="00095617"/>
    <w:rsid w:val="000A2D28"/>
    <w:rsid w:val="000C72EB"/>
    <w:rsid w:val="00101031"/>
    <w:rsid w:val="0012749A"/>
    <w:rsid w:val="00142294"/>
    <w:rsid w:val="00144FFA"/>
    <w:rsid w:val="001852F2"/>
    <w:rsid w:val="00194849"/>
    <w:rsid w:val="001B3044"/>
    <w:rsid w:val="001B6A21"/>
    <w:rsid w:val="001C4BD0"/>
    <w:rsid w:val="001E155B"/>
    <w:rsid w:val="001F1C68"/>
    <w:rsid w:val="00222825"/>
    <w:rsid w:val="00235819"/>
    <w:rsid w:val="002543C9"/>
    <w:rsid w:val="00271B6C"/>
    <w:rsid w:val="002A0656"/>
    <w:rsid w:val="002B19A1"/>
    <w:rsid w:val="002B70E1"/>
    <w:rsid w:val="002E3AB1"/>
    <w:rsid w:val="00303569"/>
    <w:rsid w:val="00314C7B"/>
    <w:rsid w:val="00317B7B"/>
    <w:rsid w:val="00340ADD"/>
    <w:rsid w:val="00360E77"/>
    <w:rsid w:val="00375426"/>
    <w:rsid w:val="00377567"/>
    <w:rsid w:val="00395E50"/>
    <w:rsid w:val="003A68BF"/>
    <w:rsid w:val="003B3873"/>
    <w:rsid w:val="003C46E5"/>
    <w:rsid w:val="003D7932"/>
    <w:rsid w:val="00407EE1"/>
    <w:rsid w:val="00411C2A"/>
    <w:rsid w:val="0042088E"/>
    <w:rsid w:val="004332E2"/>
    <w:rsid w:val="00442F71"/>
    <w:rsid w:val="00483CDD"/>
    <w:rsid w:val="00485A9D"/>
    <w:rsid w:val="004D214F"/>
    <w:rsid w:val="004D284D"/>
    <w:rsid w:val="004D3AB3"/>
    <w:rsid w:val="004D45A7"/>
    <w:rsid w:val="004D5119"/>
    <w:rsid w:val="00511D9B"/>
    <w:rsid w:val="00511DF4"/>
    <w:rsid w:val="005131F9"/>
    <w:rsid w:val="00513B59"/>
    <w:rsid w:val="00517B48"/>
    <w:rsid w:val="0054001D"/>
    <w:rsid w:val="0054012B"/>
    <w:rsid w:val="00561DE5"/>
    <w:rsid w:val="00572A8E"/>
    <w:rsid w:val="00577C43"/>
    <w:rsid w:val="005A741B"/>
    <w:rsid w:val="005A77F8"/>
    <w:rsid w:val="005B1B86"/>
    <w:rsid w:val="005E0CC4"/>
    <w:rsid w:val="005F62B6"/>
    <w:rsid w:val="006024DC"/>
    <w:rsid w:val="006429E9"/>
    <w:rsid w:val="00646ED2"/>
    <w:rsid w:val="006608DD"/>
    <w:rsid w:val="00694164"/>
    <w:rsid w:val="00695B97"/>
    <w:rsid w:val="006A08BD"/>
    <w:rsid w:val="006A1BBB"/>
    <w:rsid w:val="006A3B43"/>
    <w:rsid w:val="006B45A6"/>
    <w:rsid w:val="006C2EF7"/>
    <w:rsid w:val="006C49B7"/>
    <w:rsid w:val="006C5AA7"/>
    <w:rsid w:val="006D1161"/>
    <w:rsid w:val="006D42E6"/>
    <w:rsid w:val="007212FC"/>
    <w:rsid w:val="00726F17"/>
    <w:rsid w:val="00742FB5"/>
    <w:rsid w:val="00742FD5"/>
    <w:rsid w:val="00754BE0"/>
    <w:rsid w:val="00761427"/>
    <w:rsid w:val="007646D5"/>
    <w:rsid w:val="007708B1"/>
    <w:rsid w:val="00775A0C"/>
    <w:rsid w:val="0079150A"/>
    <w:rsid w:val="0079233C"/>
    <w:rsid w:val="00795F69"/>
    <w:rsid w:val="007A59E4"/>
    <w:rsid w:val="007C11CC"/>
    <w:rsid w:val="007F45CA"/>
    <w:rsid w:val="00806775"/>
    <w:rsid w:val="00807089"/>
    <w:rsid w:val="00834E3D"/>
    <w:rsid w:val="00837972"/>
    <w:rsid w:val="0084010F"/>
    <w:rsid w:val="00864EC8"/>
    <w:rsid w:val="008945AA"/>
    <w:rsid w:val="008A180D"/>
    <w:rsid w:val="008B0C79"/>
    <w:rsid w:val="008B74D5"/>
    <w:rsid w:val="008D007B"/>
    <w:rsid w:val="0091102F"/>
    <w:rsid w:val="00965165"/>
    <w:rsid w:val="00986D29"/>
    <w:rsid w:val="00991CFE"/>
    <w:rsid w:val="00992E9E"/>
    <w:rsid w:val="0099354E"/>
    <w:rsid w:val="009C5F4F"/>
    <w:rsid w:val="009E3589"/>
    <w:rsid w:val="009E4B0D"/>
    <w:rsid w:val="00A25885"/>
    <w:rsid w:val="00A3260E"/>
    <w:rsid w:val="00A354C5"/>
    <w:rsid w:val="00A45222"/>
    <w:rsid w:val="00A65B2F"/>
    <w:rsid w:val="00A73AC1"/>
    <w:rsid w:val="00A84E49"/>
    <w:rsid w:val="00A86759"/>
    <w:rsid w:val="00AC7E34"/>
    <w:rsid w:val="00AD7B07"/>
    <w:rsid w:val="00B01D4D"/>
    <w:rsid w:val="00B25917"/>
    <w:rsid w:val="00B46CC2"/>
    <w:rsid w:val="00B5057C"/>
    <w:rsid w:val="00B717FF"/>
    <w:rsid w:val="00B86102"/>
    <w:rsid w:val="00BB45C8"/>
    <w:rsid w:val="00BC117D"/>
    <w:rsid w:val="00BD0F3F"/>
    <w:rsid w:val="00BE3BC1"/>
    <w:rsid w:val="00BE68D1"/>
    <w:rsid w:val="00BF011E"/>
    <w:rsid w:val="00BF631D"/>
    <w:rsid w:val="00C21359"/>
    <w:rsid w:val="00C3031F"/>
    <w:rsid w:val="00C32D8B"/>
    <w:rsid w:val="00C37E8E"/>
    <w:rsid w:val="00C409C8"/>
    <w:rsid w:val="00C610EA"/>
    <w:rsid w:val="00C63A4C"/>
    <w:rsid w:val="00C67612"/>
    <w:rsid w:val="00C93448"/>
    <w:rsid w:val="00C96363"/>
    <w:rsid w:val="00CC1826"/>
    <w:rsid w:val="00CE1AEF"/>
    <w:rsid w:val="00CF7075"/>
    <w:rsid w:val="00D0715F"/>
    <w:rsid w:val="00D11FFB"/>
    <w:rsid w:val="00D36FA3"/>
    <w:rsid w:val="00D56243"/>
    <w:rsid w:val="00D736B4"/>
    <w:rsid w:val="00D746DD"/>
    <w:rsid w:val="00D8589D"/>
    <w:rsid w:val="00DD0528"/>
    <w:rsid w:val="00DE22E1"/>
    <w:rsid w:val="00E058D3"/>
    <w:rsid w:val="00E1781D"/>
    <w:rsid w:val="00E3434E"/>
    <w:rsid w:val="00E633B1"/>
    <w:rsid w:val="00E65D23"/>
    <w:rsid w:val="00E70A57"/>
    <w:rsid w:val="00E84CB6"/>
    <w:rsid w:val="00E96A3D"/>
    <w:rsid w:val="00EC60EF"/>
    <w:rsid w:val="00EF1224"/>
    <w:rsid w:val="00EF3044"/>
    <w:rsid w:val="00EF4927"/>
    <w:rsid w:val="00F227FA"/>
    <w:rsid w:val="00F33811"/>
    <w:rsid w:val="00F412C4"/>
    <w:rsid w:val="00F413DE"/>
    <w:rsid w:val="00F42D25"/>
    <w:rsid w:val="00F63F27"/>
    <w:rsid w:val="00F6766C"/>
    <w:rsid w:val="00F73A68"/>
    <w:rsid w:val="00F8495F"/>
    <w:rsid w:val="00F9442E"/>
    <w:rsid w:val="00FA07A3"/>
    <w:rsid w:val="00FB249D"/>
    <w:rsid w:val="00FC6123"/>
    <w:rsid w:val="00FE3382"/>
    <w:rsid w:val="00FF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411C5"/>
  <w15:chartTrackingRefBased/>
  <w15:docId w15:val="{C94FF402-CA8B-427A-84E5-756B8936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9A1"/>
    <w:rPr>
      <w:rFonts w:ascii="Times New Roman" w:hAnsi="Times New Roman"/>
      <w:sz w:val="26"/>
    </w:rPr>
  </w:style>
  <w:style w:type="paragraph" w:styleId="Heading1">
    <w:name w:val="heading 1"/>
    <w:basedOn w:val="Normal"/>
    <w:next w:val="Normal"/>
    <w:link w:val="Heading1Char"/>
    <w:autoRedefine/>
    <w:uiPriority w:val="9"/>
    <w:qFormat/>
    <w:rsid w:val="00BF011E"/>
    <w:pPr>
      <w:keepNext/>
      <w:keepLines/>
      <w:numPr>
        <w:numId w:val="1"/>
      </w:numPr>
      <w:spacing w:before="240" w:after="0" w:line="240" w:lineRule="auto"/>
      <w:ind w:left="540" w:hanging="540"/>
      <w:outlineLvl w:val="0"/>
    </w:pPr>
    <w:rPr>
      <w:rFonts w:eastAsiaTheme="majorEastAsia" w:cstheme="majorBidi"/>
      <w:b/>
      <w:caps/>
      <w:szCs w:val="32"/>
    </w:rPr>
  </w:style>
  <w:style w:type="paragraph" w:styleId="Heading2">
    <w:name w:val="heading 2"/>
    <w:basedOn w:val="Normal"/>
    <w:next w:val="Normal"/>
    <w:link w:val="Heading2Char"/>
    <w:autoRedefine/>
    <w:uiPriority w:val="9"/>
    <w:semiHidden/>
    <w:unhideWhenUsed/>
    <w:qFormat/>
    <w:rsid w:val="00991CFE"/>
    <w:pPr>
      <w:keepNext/>
      <w:keepLines/>
      <w:spacing w:before="40" w:after="0" w:line="24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1E"/>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semiHidden/>
    <w:rsid w:val="00991CFE"/>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726F17"/>
    <w:pPr>
      <w:spacing w:after="0" w:line="36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726F17"/>
    <w:rPr>
      <w:rFonts w:ascii="Times New Roman" w:eastAsiaTheme="majorEastAsia" w:hAnsi="Times New Roman" w:cstheme="majorBidi"/>
      <w:b/>
      <w:caps/>
      <w:spacing w:val="-10"/>
      <w:kern w:val="28"/>
      <w:sz w:val="32"/>
      <w:szCs w:val="56"/>
    </w:rPr>
  </w:style>
  <w:style w:type="paragraph" w:styleId="Header">
    <w:name w:val="header"/>
    <w:basedOn w:val="Normal"/>
    <w:link w:val="HeaderChar"/>
    <w:uiPriority w:val="99"/>
    <w:unhideWhenUsed/>
    <w:rsid w:val="002B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9A1"/>
    <w:rPr>
      <w:rFonts w:ascii="Times New Roman" w:hAnsi="Times New Roman"/>
      <w:sz w:val="26"/>
    </w:rPr>
  </w:style>
  <w:style w:type="paragraph" w:styleId="Footer">
    <w:name w:val="footer"/>
    <w:basedOn w:val="Normal"/>
    <w:link w:val="FooterChar"/>
    <w:uiPriority w:val="99"/>
    <w:unhideWhenUsed/>
    <w:rsid w:val="002B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9A1"/>
    <w:rPr>
      <w:rFonts w:ascii="Times New Roman" w:hAnsi="Times New Roman"/>
      <w:sz w:val="26"/>
    </w:rPr>
  </w:style>
  <w:style w:type="paragraph" w:styleId="ListParagraph">
    <w:name w:val="List Paragraph"/>
    <w:basedOn w:val="Normal"/>
    <w:uiPriority w:val="34"/>
    <w:qFormat/>
    <w:rsid w:val="00BF011E"/>
    <w:pPr>
      <w:ind w:left="720"/>
      <w:contextualSpacing/>
    </w:pPr>
    <w:rPr>
      <w:rFonts w:eastAsia="Calibri" w:cs="Times New Roman"/>
    </w:rPr>
  </w:style>
  <w:style w:type="table" w:styleId="TableGrid">
    <w:name w:val="Table Grid"/>
    <w:basedOn w:val="TableNormal"/>
    <w:uiPriority w:val="39"/>
    <w:rsid w:val="00395E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7B7B"/>
    <w:pPr>
      <w:spacing w:before="0" w:after="0" w:line="240" w:lineRule="auto"/>
    </w:pPr>
    <w:rPr>
      <w:rFonts w:ascii="Times New Roman" w:hAnsi="Times New Roman"/>
      <w:sz w:val="26"/>
    </w:rPr>
  </w:style>
  <w:style w:type="character" w:styleId="Hyperlink">
    <w:name w:val="Hyperlink"/>
    <w:basedOn w:val="DefaultParagraphFont"/>
    <w:uiPriority w:val="99"/>
    <w:semiHidden/>
    <w:unhideWhenUsed/>
    <w:rsid w:val="007708B1"/>
    <w:rPr>
      <w:color w:val="0000FF"/>
      <w:u w:val="single"/>
    </w:rPr>
  </w:style>
  <w:style w:type="paragraph" w:styleId="NormalWeb">
    <w:name w:val="Normal (Web)"/>
    <w:basedOn w:val="Normal"/>
    <w:uiPriority w:val="99"/>
    <w:semiHidden/>
    <w:unhideWhenUsed/>
    <w:rsid w:val="00F6766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6766C"/>
    <w:rPr>
      <w:b/>
      <w:bCs/>
    </w:rPr>
  </w:style>
  <w:style w:type="paragraph" w:styleId="HTMLPreformatted">
    <w:name w:val="HTML Preformatted"/>
    <w:basedOn w:val="Normal"/>
    <w:link w:val="HTMLPreformattedChar"/>
    <w:uiPriority w:val="99"/>
    <w:semiHidden/>
    <w:unhideWhenUsed/>
    <w:rsid w:val="0012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49A"/>
    <w:rPr>
      <w:rFonts w:ascii="Courier New" w:eastAsia="Times New Roman" w:hAnsi="Courier New" w:cs="Courier New"/>
      <w:sz w:val="20"/>
      <w:szCs w:val="20"/>
    </w:rPr>
  </w:style>
  <w:style w:type="character" w:customStyle="1" w:styleId="tag">
    <w:name w:val="tag"/>
    <w:basedOn w:val="DefaultParagraphFont"/>
    <w:rsid w:val="0012749A"/>
  </w:style>
  <w:style w:type="character" w:customStyle="1" w:styleId="pln">
    <w:name w:val="pln"/>
    <w:basedOn w:val="DefaultParagraphFont"/>
    <w:rsid w:val="0012749A"/>
  </w:style>
  <w:style w:type="character" w:customStyle="1" w:styleId="atn">
    <w:name w:val="atn"/>
    <w:basedOn w:val="DefaultParagraphFont"/>
    <w:rsid w:val="0012749A"/>
  </w:style>
  <w:style w:type="character" w:customStyle="1" w:styleId="pun">
    <w:name w:val="pun"/>
    <w:basedOn w:val="DefaultParagraphFont"/>
    <w:rsid w:val="0012749A"/>
  </w:style>
  <w:style w:type="character" w:customStyle="1" w:styleId="atv">
    <w:name w:val="atv"/>
    <w:basedOn w:val="DefaultParagraphFont"/>
    <w:rsid w:val="0012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10742">
      <w:bodyDiv w:val="1"/>
      <w:marLeft w:val="0"/>
      <w:marRight w:val="0"/>
      <w:marTop w:val="0"/>
      <w:marBottom w:val="0"/>
      <w:divBdr>
        <w:top w:val="none" w:sz="0" w:space="0" w:color="auto"/>
        <w:left w:val="none" w:sz="0" w:space="0" w:color="auto"/>
        <w:bottom w:val="none" w:sz="0" w:space="0" w:color="auto"/>
        <w:right w:val="none" w:sz="0" w:space="0" w:color="auto"/>
      </w:divBdr>
    </w:div>
    <w:div w:id="471751644">
      <w:bodyDiv w:val="1"/>
      <w:marLeft w:val="0"/>
      <w:marRight w:val="0"/>
      <w:marTop w:val="0"/>
      <w:marBottom w:val="0"/>
      <w:divBdr>
        <w:top w:val="none" w:sz="0" w:space="0" w:color="auto"/>
        <w:left w:val="none" w:sz="0" w:space="0" w:color="auto"/>
        <w:bottom w:val="none" w:sz="0" w:space="0" w:color="auto"/>
        <w:right w:val="none" w:sz="0" w:space="0" w:color="auto"/>
      </w:divBdr>
    </w:div>
    <w:div w:id="642079141">
      <w:bodyDiv w:val="1"/>
      <w:marLeft w:val="0"/>
      <w:marRight w:val="0"/>
      <w:marTop w:val="0"/>
      <w:marBottom w:val="0"/>
      <w:divBdr>
        <w:top w:val="none" w:sz="0" w:space="0" w:color="auto"/>
        <w:left w:val="none" w:sz="0" w:space="0" w:color="auto"/>
        <w:bottom w:val="none" w:sz="0" w:space="0" w:color="auto"/>
        <w:right w:val="none" w:sz="0" w:space="0" w:color="auto"/>
      </w:divBdr>
    </w:div>
    <w:div w:id="677732180">
      <w:bodyDiv w:val="1"/>
      <w:marLeft w:val="0"/>
      <w:marRight w:val="0"/>
      <w:marTop w:val="0"/>
      <w:marBottom w:val="0"/>
      <w:divBdr>
        <w:top w:val="none" w:sz="0" w:space="0" w:color="auto"/>
        <w:left w:val="none" w:sz="0" w:space="0" w:color="auto"/>
        <w:bottom w:val="none" w:sz="0" w:space="0" w:color="auto"/>
        <w:right w:val="none" w:sz="0" w:space="0" w:color="auto"/>
      </w:divBdr>
    </w:div>
    <w:div w:id="903028791">
      <w:bodyDiv w:val="1"/>
      <w:marLeft w:val="0"/>
      <w:marRight w:val="0"/>
      <w:marTop w:val="0"/>
      <w:marBottom w:val="0"/>
      <w:divBdr>
        <w:top w:val="none" w:sz="0" w:space="0" w:color="auto"/>
        <w:left w:val="none" w:sz="0" w:space="0" w:color="auto"/>
        <w:bottom w:val="none" w:sz="0" w:space="0" w:color="auto"/>
        <w:right w:val="none" w:sz="0" w:space="0" w:color="auto"/>
      </w:divBdr>
    </w:div>
    <w:div w:id="909460342">
      <w:bodyDiv w:val="1"/>
      <w:marLeft w:val="0"/>
      <w:marRight w:val="0"/>
      <w:marTop w:val="0"/>
      <w:marBottom w:val="0"/>
      <w:divBdr>
        <w:top w:val="none" w:sz="0" w:space="0" w:color="auto"/>
        <w:left w:val="none" w:sz="0" w:space="0" w:color="auto"/>
        <w:bottom w:val="none" w:sz="0" w:space="0" w:color="auto"/>
        <w:right w:val="none" w:sz="0" w:space="0" w:color="auto"/>
      </w:divBdr>
      <w:divsChild>
        <w:div w:id="572205150">
          <w:marLeft w:val="0"/>
          <w:marRight w:val="0"/>
          <w:marTop w:val="0"/>
          <w:marBottom w:val="0"/>
          <w:divBdr>
            <w:top w:val="none" w:sz="0" w:space="0" w:color="auto"/>
            <w:left w:val="none" w:sz="0" w:space="0" w:color="auto"/>
            <w:bottom w:val="none" w:sz="0" w:space="0" w:color="auto"/>
            <w:right w:val="none" w:sz="0" w:space="0" w:color="auto"/>
          </w:divBdr>
          <w:divsChild>
            <w:div w:id="1392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895">
      <w:bodyDiv w:val="1"/>
      <w:marLeft w:val="0"/>
      <w:marRight w:val="0"/>
      <w:marTop w:val="0"/>
      <w:marBottom w:val="0"/>
      <w:divBdr>
        <w:top w:val="none" w:sz="0" w:space="0" w:color="auto"/>
        <w:left w:val="none" w:sz="0" w:space="0" w:color="auto"/>
        <w:bottom w:val="none" w:sz="0" w:space="0" w:color="auto"/>
        <w:right w:val="none" w:sz="0" w:space="0" w:color="auto"/>
      </w:divBdr>
    </w:div>
    <w:div w:id="1178038670">
      <w:bodyDiv w:val="1"/>
      <w:marLeft w:val="0"/>
      <w:marRight w:val="0"/>
      <w:marTop w:val="0"/>
      <w:marBottom w:val="0"/>
      <w:divBdr>
        <w:top w:val="none" w:sz="0" w:space="0" w:color="auto"/>
        <w:left w:val="none" w:sz="0" w:space="0" w:color="auto"/>
        <w:bottom w:val="none" w:sz="0" w:space="0" w:color="auto"/>
        <w:right w:val="none" w:sz="0" w:space="0" w:color="auto"/>
      </w:divBdr>
    </w:div>
    <w:div w:id="1181318778">
      <w:bodyDiv w:val="1"/>
      <w:marLeft w:val="0"/>
      <w:marRight w:val="0"/>
      <w:marTop w:val="0"/>
      <w:marBottom w:val="0"/>
      <w:divBdr>
        <w:top w:val="none" w:sz="0" w:space="0" w:color="auto"/>
        <w:left w:val="none" w:sz="0" w:space="0" w:color="auto"/>
        <w:bottom w:val="none" w:sz="0" w:space="0" w:color="auto"/>
        <w:right w:val="none" w:sz="0" w:space="0" w:color="auto"/>
      </w:divBdr>
    </w:div>
    <w:div w:id="1291520898">
      <w:bodyDiv w:val="1"/>
      <w:marLeft w:val="0"/>
      <w:marRight w:val="0"/>
      <w:marTop w:val="0"/>
      <w:marBottom w:val="0"/>
      <w:divBdr>
        <w:top w:val="none" w:sz="0" w:space="0" w:color="auto"/>
        <w:left w:val="none" w:sz="0" w:space="0" w:color="auto"/>
        <w:bottom w:val="none" w:sz="0" w:space="0" w:color="auto"/>
        <w:right w:val="none" w:sz="0" w:space="0" w:color="auto"/>
      </w:divBdr>
    </w:div>
    <w:div w:id="1600405534">
      <w:bodyDiv w:val="1"/>
      <w:marLeft w:val="0"/>
      <w:marRight w:val="0"/>
      <w:marTop w:val="0"/>
      <w:marBottom w:val="0"/>
      <w:divBdr>
        <w:top w:val="none" w:sz="0" w:space="0" w:color="auto"/>
        <w:left w:val="none" w:sz="0" w:space="0" w:color="auto"/>
        <w:bottom w:val="none" w:sz="0" w:space="0" w:color="auto"/>
        <w:right w:val="none" w:sz="0" w:space="0" w:color="auto"/>
      </w:divBdr>
    </w:div>
    <w:div w:id="1641962850">
      <w:bodyDiv w:val="1"/>
      <w:marLeft w:val="0"/>
      <w:marRight w:val="0"/>
      <w:marTop w:val="0"/>
      <w:marBottom w:val="0"/>
      <w:divBdr>
        <w:top w:val="none" w:sz="0" w:space="0" w:color="auto"/>
        <w:left w:val="none" w:sz="0" w:space="0" w:color="auto"/>
        <w:bottom w:val="none" w:sz="0" w:space="0" w:color="auto"/>
        <w:right w:val="none" w:sz="0" w:space="0" w:color="auto"/>
      </w:divBdr>
      <w:divsChild>
        <w:div w:id="191765749">
          <w:marLeft w:val="0"/>
          <w:marRight w:val="0"/>
          <w:marTop w:val="0"/>
          <w:marBottom w:val="0"/>
          <w:divBdr>
            <w:top w:val="none" w:sz="0" w:space="0" w:color="auto"/>
            <w:left w:val="none" w:sz="0" w:space="0" w:color="auto"/>
            <w:bottom w:val="none" w:sz="0" w:space="0" w:color="auto"/>
            <w:right w:val="none" w:sz="0" w:space="0" w:color="auto"/>
          </w:divBdr>
          <w:divsChild>
            <w:div w:id="463085470">
              <w:marLeft w:val="0"/>
              <w:marRight w:val="0"/>
              <w:marTop w:val="0"/>
              <w:marBottom w:val="0"/>
              <w:divBdr>
                <w:top w:val="none" w:sz="0" w:space="0" w:color="auto"/>
                <w:left w:val="none" w:sz="0" w:space="0" w:color="auto"/>
                <w:bottom w:val="none" w:sz="0" w:space="0" w:color="auto"/>
                <w:right w:val="none" w:sz="0" w:space="0" w:color="auto"/>
              </w:divBdr>
            </w:div>
            <w:div w:id="311567321">
              <w:marLeft w:val="0"/>
              <w:marRight w:val="0"/>
              <w:marTop w:val="0"/>
              <w:marBottom w:val="0"/>
              <w:divBdr>
                <w:top w:val="none" w:sz="0" w:space="0" w:color="auto"/>
                <w:left w:val="none" w:sz="0" w:space="0" w:color="auto"/>
                <w:bottom w:val="none" w:sz="0" w:space="0" w:color="auto"/>
                <w:right w:val="none" w:sz="0" w:space="0" w:color="auto"/>
              </w:divBdr>
            </w:div>
            <w:div w:id="1479877334">
              <w:marLeft w:val="0"/>
              <w:marRight w:val="0"/>
              <w:marTop w:val="0"/>
              <w:marBottom w:val="0"/>
              <w:divBdr>
                <w:top w:val="none" w:sz="0" w:space="0" w:color="auto"/>
                <w:left w:val="none" w:sz="0" w:space="0" w:color="auto"/>
                <w:bottom w:val="none" w:sz="0" w:space="0" w:color="auto"/>
                <w:right w:val="none" w:sz="0" w:space="0" w:color="auto"/>
              </w:divBdr>
            </w:div>
            <w:div w:id="195583902">
              <w:marLeft w:val="0"/>
              <w:marRight w:val="0"/>
              <w:marTop w:val="0"/>
              <w:marBottom w:val="0"/>
              <w:divBdr>
                <w:top w:val="none" w:sz="0" w:space="0" w:color="auto"/>
                <w:left w:val="none" w:sz="0" w:space="0" w:color="auto"/>
                <w:bottom w:val="none" w:sz="0" w:space="0" w:color="auto"/>
                <w:right w:val="none" w:sz="0" w:space="0" w:color="auto"/>
              </w:divBdr>
            </w:div>
            <w:div w:id="1519853805">
              <w:marLeft w:val="0"/>
              <w:marRight w:val="0"/>
              <w:marTop w:val="0"/>
              <w:marBottom w:val="0"/>
              <w:divBdr>
                <w:top w:val="none" w:sz="0" w:space="0" w:color="auto"/>
                <w:left w:val="none" w:sz="0" w:space="0" w:color="auto"/>
                <w:bottom w:val="none" w:sz="0" w:space="0" w:color="auto"/>
                <w:right w:val="none" w:sz="0" w:space="0" w:color="auto"/>
              </w:divBdr>
            </w:div>
            <w:div w:id="969090526">
              <w:marLeft w:val="0"/>
              <w:marRight w:val="0"/>
              <w:marTop w:val="0"/>
              <w:marBottom w:val="0"/>
              <w:divBdr>
                <w:top w:val="none" w:sz="0" w:space="0" w:color="auto"/>
                <w:left w:val="none" w:sz="0" w:space="0" w:color="auto"/>
                <w:bottom w:val="none" w:sz="0" w:space="0" w:color="auto"/>
                <w:right w:val="none" w:sz="0" w:space="0" w:color="auto"/>
              </w:divBdr>
            </w:div>
            <w:div w:id="1165196630">
              <w:marLeft w:val="0"/>
              <w:marRight w:val="0"/>
              <w:marTop w:val="0"/>
              <w:marBottom w:val="0"/>
              <w:divBdr>
                <w:top w:val="none" w:sz="0" w:space="0" w:color="auto"/>
                <w:left w:val="none" w:sz="0" w:space="0" w:color="auto"/>
                <w:bottom w:val="none" w:sz="0" w:space="0" w:color="auto"/>
                <w:right w:val="none" w:sz="0" w:space="0" w:color="auto"/>
              </w:divBdr>
            </w:div>
            <w:div w:id="2062240698">
              <w:marLeft w:val="0"/>
              <w:marRight w:val="0"/>
              <w:marTop w:val="0"/>
              <w:marBottom w:val="0"/>
              <w:divBdr>
                <w:top w:val="none" w:sz="0" w:space="0" w:color="auto"/>
                <w:left w:val="none" w:sz="0" w:space="0" w:color="auto"/>
                <w:bottom w:val="none" w:sz="0" w:space="0" w:color="auto"/>
                <w:right w:val="none" w:sz="0" w:space="0" w:color="auto"/>
              </w:divBdr>
            </w:div>
            <w:div w:id="1091774092">
              <w:marLeft w:val="0"/>
              <w:marRight w:val="0"/>
              <w:marTop w:val="0"/>
              <w:marBottom w:val="0"/>
              <w:divBdr>
                <w:top w:val="none" w:sz="0" w:space="0" w:color="auto"/>
                <w:left w:val="none" w:sz="0" w:space="0" w:color="auto"/>
                <w:bottom w:val="none" w:sz="0" w:space="0" w:color="auto"/>
                <w:right w:val="none" w:sz="0" w:space="0" w:color="auto"/>
              </w:divBdr>
            </w:div>
            <w:div w:id="1799911461">
              <w:marLeft w:val="0"/>
              <w:marRight w:val="0"/>
              <w:marTop w:val="0"/>
              <w:marBottom w:val="0"/>
              <w:divBdr>
                <w:top w:val="none" w:sz="0" w:space="0" w:color="auto"/>
                <w:left w:val="none" w:sz="0" w:space="0" w:color="auto"/>
                <w:bottom w:val="none" w:sz="0" w:space="0" w:color="auto"/>
                <w:right w:val="none" w:sz="0" w:space="0" w:color="auto"/>
              </w:divBdr>
            </w:div>
            <w:div w:id="1577980694">
              <w:marLeft w:val="0"/>
              <w:marRight w:val="0"/>
              <w:marTop w:val="0"/>
              <w:marBottom w:val="0"/>
              <w:divBdr>
                <w:top w:val="none" w:sz="0" w:space="0" w:color="auto"/>
                <w:left w:val="none" w:sz="0" w:space="0" w:color="auto"/>
                <w:bottom w:val="none" w:sz="0" w:space="0" w:color="auto"/>
                <w:right w:val="none" w:sz="0" w:space="0" w:color="auto"/>
              </w:divBdr>
            </w:div>
            <w:div w:id="1314986352">
              <w:marLeft w:val="0"/>
              <w:marRight w:val="0"/>
              <w:marTop w:val="0"/>
              <w:marBottom w:val="0"/>
              <w:divBdr>
                <w:top w:val="none" w:sz="0" w:space="0" w:color="auto"/>
                <w:left w:val="none" w:sz="0" w:space="0" w:color="auto"/>
                <w:bottom w:val="none" w:sz="0" w:space="0" w:color="auto"/>
                <w:right w:val="none" w:sz="0" w:space="0" w:color="auto"/>
              </w:divBdr>
            </w:div>
            <w:div w:id="1961833527">
              <w:marLeft w:val="0"/>
              <w:marRight w:val="0"/>
              <w:marTop w:val="0"/>
              <w:marBottom w:val="0"/>
              <w:divBdr>
                <w:top w:val="none" w:sz="0" w:space="0" w:color="auto"/>
                <w:left w:val="none" w:sz="0" w:space="0" w:color="auto"/>
                <w:bottom w:val="none" w:sz="0" w:space="0" w:color="auto"/>
                <w:right w:val="none" w:sz="0" w:space="0" w:color="auto"/>
              </w:divBdr>
            </w:div>
            <w:div w:id="1006129155">
              <w:marLeft w:val="0"/>
              <w:marRight w:val="0"/>
              <w:marTop w:val="0"/>
              <w:marBottom w:val="0"/>
              <w:divBdr>
                <w:top w:val="none" w:sz="0" w:space="0" w:color="auto"/>
                <w:left w:val="none" w:sz="0" w:space="0" w:color="auto"/>
                <w:bottom w:val="none" w:sz="0" w:space="0" w:color="auto"/>
                <w:right w:val="none" w:sz="0" w:space="0" w:color="auto"/>
              </w:divBdr>
            </w:div>
            <w:div w:id="717899175">
              <w:marLeft w:val="0"/>
              <w:marRight w:val="0"/>
              <w:marTop w:val="0"/>
              <w:marBottom w:val="0"/>
              <w:divBdr>
                <w:top w:val="none" w:sz="0" w:space="0" w:color="auto"/>
                <w:left w:val="none" w:sz="0" w:space="0" w:color="auto"/>
                <w:bottom w:val="none" w:sz="0" w:space="0" w:color="auto"/>
                <w:right w:val="none" w:sz="0" w:space="0" w:color="auto"/>
              </w:divBdr>
            </w:div>
            <w:div w:id="1176190163">
              <w:marLeft w:val="0"/>
              <w:marRight w:val="0"/>
              <w:marTop w:val="0"/>
              <w:marBottom w:val="0"/>
              <w:divBdr>
                <w:top w:val="none" w:sz="0" w:space="0" w:color="auto"/>
                <w:left w:val="none" w:sz="0" w:space="0" w:color="auto"/>
                <w:bottom w:val="none" w:sz="0" w:space="0" w:color="auto"/>
                <w:right w:val="none" w:sz="0" w:space="0" w:color="auto"/>
              </w:divBdr>
            </w:div>
            <w:div w:id="2050102609">
              <w:marLeft w:val="0"/>
              <w:marRight w:val="0"/>
              <w:marTop w:val="0"/>
              <w:marBottom w:val="0"/>
              <w:divBdr>
                <w:top w:val="none" w:sz="0" w:space="0" w:color="auto"/>
                <w:left w:val="none" w:sz="0" w:space="0" w:color="auto"/>
                <w:bottom w:val="none" w:sz="0" w:space="0" w:color="auto"/>
                <w:right w:val="none" w:sz="0" w:space="0" w:color="auto"/>
              </w:divBdr>
            </w:div>
            <w:div w:id="1119691104">
              <w:marLeft w:val="0"/>
              <w:marRight w:val="0"/>
              <w:marTop w:val="0"/>
              <w:marBottom w:val="0"/>
              <w:divBdr>
                <w:top w:val="none" w:sz="0" w:space="0" w:color="auto"/>
                <w:left w:val="none" w:sz="0" w:space="0" w:color="auto"/>
                <w:bottom w:val="none" w:sz="0" w:space="0" w:color="auto"/>
                <w:right w:val="none" w:sz="0" w:space="0" w:color="auto"/>
              </w:divBdr>
            </w:div>
            <w:div w:id="18474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107">
      <w:bodyDiv w:val="1"/>
      <w:marLeft w:val="0"/>
      <w:marRight w:val="0"/>
      <w:marTop w:val="0"/>
      <w:marBottom w:val="0"/>
      <w:divBdr>
        <w:top w:val="none" w:sz="0" w:space="0" w:color="auto"/>
        <w:left w:val="none" w:sz="0" w:space="0" w:color="auto"/>
        <w:bottom w:val="none" w:sz="0" w:space="0" w:color="auto"/>
        <w:right w:val="none" w:sz="0" w:space="0" w:color="auto"/>
      </w:divBdr>
    </w:div>
    <w:div w:id="1769740522">
      <w:bodyDiv w:val="1"/>
      <w:marLeft w:val="0"/>
      <w:marRight w:val="0"/>
      <w:marTop w:val="0"/>
      <w:marBottom w:val="0"/>
      <w:divBdr>
        <w:top w:val="none" w:sz="0" w:space="0" w:color="auto"/>
        <w:left w:val="none" w:sz="0" w:space="0" w:color="auto"/>
        <w:bottom w:val="none" w:sz="0" w:space="0" w:color="auto"/>
        <w:right w:val="none" w:sz="0" w:space="0" w:color="auto"/>
      </w:divBdr>
      <w:divsChild>
        <w:div w:id="1943761497">
          <w:marLeft w:val="0"/>
          <w:marRight w:val="0"/>
          <w:marTop w:val="0"/>
          <w:marBottom w:val="0"/>
          <w:divBdr>
            <w:top w:val="none" w:sz="0" w:space="0" w:color="auto"/>
            <w:left w:val="none" w:sz="0" w:space="0" w:color="auto"/>
            <w:bottom w:val="none" w:sz="0" w:space="0" w:color="auto"/>
            <w:right w:val="none" w:sz="0" w:space="0" w:color="auto"/>
          </w:divBdr>
          <w:divsChild>
            <w:div w:id="1655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orld_Wide_Web" TargetMode="External"/><Relationship Id="rId13" Type="http://schemas.openxmlformats.org/officeDocument/2006/relationships/hyperlink" Target="https://vi.wikipedia.org/wiki/Tr%C3%ACnh_duy%E1%BB%87t_web" TargetMode="External"/><Relationship Id="rId18" Type="http://schemas.openxmlformats.org/officeDocument/2006/relationships/hyperlink" Target="https://vi.wikipedia.org/wiki/JavaScript" TargetMode="External"/><Relationship Id="rId26" Type="http://schemas.openxmlformats.org/officeDocument/2006/relationships/hyperlink" Target="http://hocwebchuan.com/reference/tag/tag_tbody.php" TargetMode="External"/><Relationship Id="rId3" Type="http://schemas.openxmlformats.org/officeDocument/2006/relationships/styles" Target="styles.xml"/><Relationship Id="rId21" Type="http://schemas.openxmlformats.org/officeDocument/2006/relationships/hyperlink" Target="http://hocwebchuan.com/reference/tag/tag_caption.php" TargetMode="External"/><Relationship Id="rId7" Type="http://schemas.openxmlformats.org/officeDocument/2006/relationships/endnotes" Target="endnotes.xml"/><Relationship Id="rId12" Type="http://schemas.openxmlformats.org/officeDocument/2006/relationships/hyperlink" Target="https://vi.wikipedia.org/wiki/W3C" TargetMode="External"/><Relationship Id="rId17" Type="http://schemas.openxmlformats.org/officeDocument/2006/relationships/hyperlink" Target="https://vi.wikipedia.org/wiki/HTML5" TargetMode="External"/><Relationship Id="rId25" Type="http://schemas.openxmlformats.org/officeDocument/2006/relationships/hyperlink" Target="http://hocwebchuan.com/reference/tag/tag_tfoot.php" TargetMode="External"/><Relationship Id="rId2" Type="http://schemas.openxmlformats.org/officeDocument/2006/relationships/numbering" Target="numbering.xml"/><Relationship Id="rId16" Type="http://schemas.openxmlformats.org/officeDocument/2006/relationships/hyperlink" Target="https://vi.wikipedia.org/wiki/DOM" TargetMode="External"/><Relationship Id="rId20" Type="http://schemas.openxmlformats.org/officeDocument/2006/relationships/hyperlink" Target="http://hocwebchuan.com/reference/tag/tag_td.ph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TML" TargetMode="External"/><Relationship Id="rId24" Type="http://schemas.openxmlformats.org/officeDocument/2006/relationships/hyperlink" Target="http://hocwebchuan.com/reference/tag/tag_thead.ph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XHTML" TargetMode="External"/><Relationship Id="rId23" Type="http://schemas.openxmlformats.org/officeDocument/2006/relationships/hyperlink" Target="http://hocwebchuan.com/reference/tag/tag_colgroup.php" TargetMode="External"/><Relationship Id="rId28" Type="http://schemas.openxmlformats.org/officeDocument/2006/relationships/hyperlink" Target="http://hocwebchuan.com/reference/cssSection/" TargetMode="External"/><Relationship Id="rId10" Type="http://schemas.openxmlformats.org/officeDocument/2006/relationships/hyperlink" Target="https://vi.wikipedia.org/wiki/Opera_Software" TargetMode="External"/><Relationship Id="rId19" Type="http://schemas.openxmlformats.org/officeDocument/2006/relationships/hyperlink" Target="http://hocwebchuan.com/reference/tag/tag_th.ph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Internet" TargetMode="External"/><Relationship Id="rId14" Type="http://schemas.openxmlformats.org/officeDocument/2006/relationships/hyperlink" Target="https://vi.wikipedia.org/w/index.php?title=HTML4&amp;action=edit&amp;redlink=1" TargetMode="External"/><Relationship Id="rId22" Type="http://schemas.openxmlformats.org/officeDocument/2006/relationships/hyperlink" Target="http://hocwebchuan.com/reference/tag/tag_col.php" TargetMode="External"/><Relationship Id="rId27" Type="http://schemas.openxmlformats.org/officeDocument/2006/relationships/hyperlink" Target="http://hocwebchuan.com/tutorial/tut_html_inline.php"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ANTV\Documents\Custom%20Office%20Templates\1Lin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1Link Template</Template>
  <TotalTime>1</TotalTime>
  <Pages>5</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1LINK JSC – FOR STUDENTS</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1LINK JSC – FOR STUDENTS</dc:title>
  <dc:subject/>
  <dc:creator>TOANTV</dc:creator>
  <cp:keywords/>
  <dc:description/>
  <cp:lastModifiedBy>Lê Sự</cp:lastModifiedBy>
  <cp:revision>12</cp:revision>
  <dcterms:created xsi:type="dcterms:W3CDTF">2018-07-18T09:46:00Z</dcterms:created>
  <dcterms:modified xsi:type="dcterms:W3CDTF">2018-07-19T03:59:00Z</dcterms:modified>
</cp:coreProperties>
</file>