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 </w:t>
      </w:r>
      <w:r w:rsidR="006A01D8">
        <w:t xml:space="preserve"> </w:t>
      </w:r>
      <w:r w:rsidR="00BC117D">
        <w:t>F</w:t>
      </w:r>
      <w:r w:rsidR="001F1F1A">
        <w:t>R</w:t>
      </w:r>
      <w:r w:rsidR="00C64C09">
        <w:t>ont-</w:t>
      </w:r>
      <w:r w:rsidR="00BC117D">
        <w:t>End</w:t>
      </w:r>
      <w:r w:rsidR="002D798E">
        <w:t xml:space="preserve"> </w:t>
      </w:r>
      <w:r w:rsidR="00001084">
        <w:t xml:space="preserve"> 2</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EB01B3" w:rsidRPr="00EB01B3">
        <w:t>Cơ bản về CSS3(1 tuần)</w:t>
      </w:r>
    </w:p>
    <w:p w:rsidR="00FF598F" w:rsidRDefault="00FF598F" w:rsidP="00317B7B">
      <w:pPr>
        <w:pStyle w:val="NoSpacing"/>
        <w:rPr>
          <w:shd w:val="clear" w:color="auto" w:fill="FFFFFF"/>
        </w:rPr>
      </w:pPr>
    </w:p>
    <w:p w:rsidR="00F6766C" w:rsidRDefault="00EB01B3" w:rsidP="00EB01B3">
      <w:pPr>
        <w:pStyle w:val="NoSpacing"/>
      </w:pPr>
      <w:r>
        <w:t>1.</w:t>
      </w:r>
      <w:r w:rsidRPr="00EB01B3">
        <w:t xml:space="preserve"> CSS3 là gì?</w:t>
      </w:r>
    </w:p>
    <w:p w:rsidR="00EB01B3" w:rsidRPr="00EB01B3" w:rsidRDefault="00EB01B3" w:rsidP="00EB01B3">
      <w:pPr>
        <w:pStyle w:val="NoSpacing"/>
      </w:pPr>
    </w:p>
    <w:p w:rsidR="005B1B86" w:rsidRDefault="005B1B86" w:rsidP="00F6766C">
      <w:pPr>
        <w:pStyle w:val="NoSpacing"/>
      </w:pPr>
      <w:r>
        <w:rPr>
          <w:shd w:val="clear" w:color="auto" w:fill="FFFFFF"/>
        </w:rPr>
        <w:t>-</w:t>
      </w:r>
      <w:r w:rsidR="00F6766C">
        <w:rPr>
          <w:shd w:val="clear" w:color="auto" w:fill="FFFFFF"/>
        </w:rPr>
        <w:t xml:space="preserve"> </w:t>
      </w:r>
      <w:r w:rsidR="006E6569" w:rsidRPr="006E6569">
        <w:t>CSS là chữ viết tắt của Cascading Style Sheets, nó là một ngôn ngữ được sử dụng để tìm và định dạng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6E6569" w:rsidRDefault="006E6569" w:rsidP="00F6766C">
      <w:pPr>
        <w:pStyle w:val="NoSpacing"/>
      </w:pPr>
    </w:p>
    <w:p w:rsidR="006E6569" w:rsidRPr="006E6569" w:rsidRDefault="006E6569" w:rsidP="006E6569">
      <w:pPr>
        <w:pStyle w:val="NoSpacing"/>
      </w:pPr>
      <w:r w:rsidRPr="006E6569">
        <w:rPr>
          <w:b/>
          <w:bCs/>
        </w:rPr>
        <w:t>CSS3 là một chuẩn mới nhất của CSS</w:t>
      </w:r>
      <w:r w:rsidRPr="006E6569">
        <w:t>, hay nói cách khác nó là một Version mới của CSS. Nó được chia ra làm nhiều module và mỗi module sẽ có những nhiệm vụ khác nhau, khi kết hợp chúng với nhau sẽ tạo nên những hiệu ứng tuyệt vời.</w:t>
      </w:r>
    </w:p>
    <w:p w:rsidR="006E6569" w:rsidRPr="006E6569" w:rsidRDefault="006E6569" w:rsidP="006E6569">
      <w:pPr>
        <w:pStyle w:val="NoSpacing"/>
      </w:pPr>
      <w:r w:rsidRPr="006E6569">
        <w:t>Với CSS3 nếu bạn kết hợp với jQuery nữa thì website của bạn sẽ trở nên sinh động, điển hình là các hiệu ứng Paralax, Landing Page, ...</w:t>
      </w:r>
    </w:p>
    <w:p w:rsidR="006E6569" w:rsidRPr="006E6569" w:rsidRDefault="006E6569" w:rsidP="00F6766C">
      <w:pPr>
        <w:pStyle w:val="NoSpacing"/>
      </w:pPr>
    </w:p>
    <w:p w:rsidR="00360E77" w:rsidRDefault="00360E77" w:rsidP="00F33811">
      <w:pPr>
        <w:pStyle w:val="NoSpacing"/>
        <w:rPr>
          <w:shd w:val="clear" w:color="auto" w:fill="FFFFFF"/>
        </w:rPr>
      </w:pPr>
    </w:p>
    <w:p w:rsidR="00F33811" w:rsidRDefault="00E65D23" w:rsidP="00F33811">
      <w:pPr>
        <w:pStyle w:val="NoSpacing"/>
      </w:pPr>
      <w:r>
        <w:rPr>
          <w:shd w:val="clear" w:color="auto" w:fill="FFFFFF"/>
        </w:rPr>
        <w:t>2.</w:t>
      </w:r>
      <w:r w:rsidR="00F33811">
        <w:rPr>
          <w:shd w:val="clear" w:color="auto" w:fill="FFFFFF"/>
        </w:rPr>
        <w:t xml:space="preserve"> </w:t>
      </w:r>
      <w:r w:rsidR="005F0BD6">
        <w:rPr>
          <w:shd w:val="clear" w:color="auto" w:fill="FFFFFF"/>
        </w:rPr>
        <w:t xml:space="preserve"> </w:t>
      </w:r>
      <w:r w:rsidR="006F5834" w:rsidRPr="006F5834">
        <w:t>Biết cách đặt tên cho selector(class, id, name) cho HTML để sử dụng trong CSS3</w:t>
      </w:r>
    </w:p>
    <w:p w:rsidR="007A5F66" w:rsidRPr="0037237E" w:rsidRDefault="0037237E" w:rsidP="00F33811">
      <w:pPr>
        <w:pStyle w:val="NoSpacing"/>
      </w:pPr>
      <w:r>
        <w:t xml:space="preserve">   </w:t>
      </w:r>
      <w:r w:rsidR="007A5F66">
        <w:t xml:space="preserve">- </w:t>
      </w:r>
      <w:r w:rsidR="007A5F66" w:rsidRPr="0037237E">
        <w:t>Bộ chọn (selectors) được dùng để chọn các thành phần muốn định dạng css.</w:t>
      </w:r>
    </w:p>
    <w:p w:rsidR="006F5834" w:rsidRPr="006F5834" w:rsidRDefault="006F5834" w:rsidP="006F5834">
      <w:pPr>
        <w:pStyle w:val="NoSpacing"/>
      </w:pPr>
      <w:r w:rsidRPr="006F5834">
        <w:t xml:space="preserve">3.  Biết cách sử dụng các thuộc tính cơ bản trong CSS3 </w:t>
      </w:r>
    </w:p>
    <w:p w:rsidR="006F5834" w:rsidRPr="006F5834" w:rsidRDefault="006F5834" w:rsidP="006F5834">
      <w:pPr>
        <w:pStyle w:val="NoSpacing"/>
      </w:pPr>
      <w:r w:rsidRPr="006F5834">
        <w:t xml:space="preserve">4.  Biết cách sử dụng các thuộc tính phức tạp </w:t>
      </w:r>
    </w:p>
    <w:p w:rsidR="006F5834" w:rsidRPr="006F5834" w:rsidRDefault="006F5834" w:rsidP="006F5834">
      <w:pPr>
        <w:pStyle w:val="NoSpacing"/>
      </w:pPr>
      <w:r w:rsidRPr="006F5834">
        <w:t xml:space="preserve">5.  Biết cách viết animation </w:t>
      </w:r>
    </w:p>
    <w:p w:rsidR="006F5834" w:rsidRPr="006F5834" w:rsidRDefault="006F5834" w:rsidP="006F5834">
      <w:pPr>
        <w:pStyle w:val="NoSpacing"/>
      </w:pPr>
      <w:r w:rsidRPr="006F5834">
        <w:t xml:space="preserve">6. </w:t>
      </w:r>
      <w:r w:rsidR="005F0BD6">
        <w:t xml:space="preserve"> </w:t>
      </w:r>
      <w:r w:rsidRPr="006F5834">
        <w:t>Cách sử dụng DevTool.</w:t>
      </w:r>
    </w:p>
    <w:p w:rsidR="00F33811" w:rsidRPr="00317B7B" w:rsidRDefault="00F33811" w:rsidP="00317B7B">
      <w:pPr>
        <w:pStyle w:val="NoSpacing"/>
      </w:pPr>
    </w:p>
    <w:p w:rsidR="00BF011E" w:rsidRDefault="004E46FD" w:rsidP="004E46FD">
      <w:pPr>
        <w:pStyle w:val="Heading1"/>
        <w:spacing w:line="276" w:lineRule="auto"/>
      </w:pPr>
      <w:r>
        <w:t>Yêu Cầu</w:t>
      </w:r>
    </w:p>
    <w:p w:rsidR="00783681" w:rsidRDefault="00783681" w:rsidP="00783681">
      <w:pPr>
        <w:pStyle w:val="ListParagraph"/>
      </w:pPr>
      <w:r>
        <w:t>Xây dựng 1 trang HTML và CSS cho nó, trong đó yêu cầu sử dụng</w:t>
      </w:r>
      <w:r w:rsidR="00B060CE">
        <w:t>:</w:t>
      </w:r>
    </w:p>
    <w:p w:rsidR="00783681" w:rsidRDefault="00783681" w:rsidP="00783681">
      <w:pPr>
        <w:pStyle w:val="ListParagraph"/>
      </w:pPr>
      <w:r>
        <w:t>- style-inline, style-infile</w:t>
      </w:r>
    </w:p>
    <w:p w:rsidR="00783681" w:rsidRDefault="00783681" w:rsidP="00783681">
      <w:pPr>
        <w:pStyle w:val="ListParagraph"/>
      </w:pPr>
      <w:r>
        <w:t>- link rel=stylesheet</w:t>
      </w:r>
    </w:p>
    <w:p w:rsidR="00783681" w:rsidRDefault="00783681" w:rsidP="00783681">
      <w:pPr>
        <w:pStyle w:val="ListParagraph"/>
      </w:pPr>
      <w:r>
        <w:t>- selector: normal, pseudo, attribute</w:t>
      </w:r>
    </w:p>
    <w:p w:rsidR="00783681" w:rsidRDefault="00783681" w:rsidP="00783681">
      <w:pPr>
        <w:pStyle w:val="ListParagraph"/>
      </w:pPr>
      <w:r>
        <w:t>---------------------------------------------------------------------------------------------------</w:t>
      </w:r>
    </w:p>
    <w:p w:rsidR="00783681" w:rsidRDefault="00783681" w:rsidP="00783681">
      <w:pPr>
        <w:pStyle w:val="ListParagraph"/>
      </w:pPr>
      <w:r>
        <w:t>- font-family, font-size, font-style, font-weight</w:t>
      </w:r>
    </w:p>
    <w:p w:rsidR="00783681" w:rsidRDefault="00783681" w:rsidP="00783681">
      <w:pPr>
        <w:pStyle w:val="ListParagraph"/>
      </w:pPr>
      <w:r>
        <w:t>- width, height</w:t>
      </w:r>
    </w:p>
    <w:p w:rsidR="00783681" w:rsidRDefault="00783681" w:rsidP="00783681">
      <w:pPr>
        <w:pStyle w:val="ListParagraph"/>
      </w:pPr>
      <w:r>
        <w:lastRenderedPageBreak/>
        <w:t>- letter-spacing, line-height, text-transform, text-decoration, word-spacing</w:t>
      </w:r>
    </w:p>
    <w:p w:rsidR="00783681" w:rsidRDefault="00783681" w:rsidP="00783681">
      <w:pPr>
        <w:pStyle w:val="ListParagraph"/>
      </w:pPr>
      <w:r>
        <w:t>- background, color</w:t>
      </w:r>
    </w:p>
    <w:p w:rsidR="00783681" w:rsidRDefault="00783681" w:rsidP="00783681">
      <w:pPr>
        <w:pStyle w:val="ListParagraph"/>
      </w:pPr>
      <w:r>
        <w:t>- margin, padding</w:t>
      </w:r>
    </w:p>
    <w:p w:rsidR="00783681" w:rsidRDefault="00783681" w:rsidP="00783681">
      <w:pPr>
        <w:pStyle w:val="ListParagraph"/>
      </w:pPr>
      <w:r>
        <w:t xml:space="preserve">- border, outline, </w:t>
      </w:r>
    </w:p>
    <w:p w:rsidR="00783681" w:rsidRDefault="00783681" w:rsidP="00783681">
      <w:pPr>
        <w:pStyle w:val="ListParagraph"/>
      </w:pPr>
      <w:r>
        <w:t>- float</w:t>
      </w:r>
    </w:p>
    <w:p w:rsidR="00783681" w:rsidRDefault="00783681" w:rsidP="00783681">
      <w:pPr>
        <w:pStyle w:val="ListParagraph"/>
      </w:pPr>
      <w:r>
        <w:t>- list-style</w:t>
      </w:r>
    </w:p>
    <w:p w:rsidR="00783681" w:rsidRDefault="00783681" w:rsidP="00783681">
      <w:pPr>
        <w:pStyle w:val="ListParagraph"/>
      </w:pPr>
      <w:r>
        <w:t>- opacity, visibility</w:t>
      </w:r>
    </w:p>
    <w:p w:rsidR="00783681" w:rsidRDefault="00783681" w:rsidP="00783681">
      <w:pPr>
        <w:pStyle w:val="ListParagraph"/>
      </w:pPr>
      <w:r>
        <w:t>---------------------------------------------------------------------------------------------------</w:t>
      </w:r>
    </w:p>
    <w:p w:rsidR="00783681" w:rsidRDefault="00783681" w:rsidP="00783681">
      <w:pPr>
        <w:pStyle w:val="ListParagraph"/>
      </w:pPr>
      <w:r>
        <w:t>- position: fixed; position: relative, position: absolute;</w:t>
      </w:r>
    </w:p>
    <w:p w:rsidR="00783681" w:rsidRDefault="00783681" w:rsidP="00783681">
      <w:pPr>
        <w:pStyle w:val="ListParagraph"/>
      </w:pPr>
      <w:r>
        <w:t>- display: block, inline, inline-block, flex</w:t>
      </w:r>
    </w:p>
    <w:p w:rsidR="00783681" w:rsidRDefault="00783681" w:rsidP="00783681">
      <w:pPr>
        <w:pStyle w:val="ListParagraph"/>
      </w:pPr>
      <w:r>
        <w:t>- display: flex, flex-direction, flex-flow...</w:t>
      </w:r>
    </w:p>
    <w:p w:rsidR="00783681" w:rsidRDefault="00783681" w:rsidP="00783681">
      <w:pPr>
        <w:pStyle w:val="ListParagraph"/>
      </w:pPr>
      <w:r>
        <w:t>- background gradient</w:t>
      </w:r>
    </w:p>
    <w:p w:rsidR="00783681" w:rsidRDefault="00783681" w:rsidP="00783681">
      <w:pPr>
        <w:pStyle w:val="ListParagraph"/>
      </w:pPr>
      <w:r>
        <w:t>- text-shadow, box-shadow</w:t>
      </w:r>
    </w:p>
    <w:p w:rsidR="00783681" w:rsidRDefault="00783681" w:rsidP="00783681">
      <w:pPr>
        <w:pStyle w:val="ListParagraph"/>
      </w:pPr>
      <w:r>
        <w:t>- transform</w:t>
      </w:r>
    </w:p>
    <w:p w:rsidR="00783681" w:rsidRDefault="00783681" w:rsidP="00783681">
      <w:pPr>
        <w:pStyle w:val="ListParagraph"/>
      </w:pPr>
      <w:r>
        <w:t>- !important</w:t>
      </w:r>
    </w:p>
    <w:p w:rsidR="00783681" w:rsidRDefault="00783681" w:rsidP="00783681">
      <w:pPr>
        <w:pStyle w:val="ListParagraph"/>
      </w:pPr>
      <w:r>
        <w:t>---------------------------------------------------------------------------------------------------</w:t>
      </w:r>
    </w:p>
    <w:p w:rsidR="00783681" w:rsidRDefault="00783681" w:rsidP="00783681">
      <w:pPr>
        <w:pStyle w:val="ListParagraph"/>
      </w:pPr>
      <w:r>
        <w:t>- keyframes</w:t>
      </w:r>
    </w:p>
    <w:p w:rsidR="00783681" w:rsidRDefault="00783681" w:rsidP="00783681">
      <w:pPr>
        <w:pStyle w:val="ListParagraph"/>
      </w:pPr>
      <w:r>
        <w:t>- animation-bounce</w:t>
      </w:r>
    </w:p>
    <w:p w:rsidR="00783681" w:rsidRDefault="00783681" w:rsidP="00783681">
      <w:pPr>
        <w:pStyle w:val="ListParagraph"/>
      </w:pPr>
      <w:r>
        <w:t>- animation-bounceIn</w:t>
      </w:r>
    </w:p>
    <w:p w:rsidR="00783681" w:rsidRDefault="00783681" w:rsidP="00783681">
      <w:pPr>
        <w:pStyle w:val="ListParagraph"/>
      </w:pPr>
      <w:r>
        <w:t>- animation-fadeOut</w:t>
      </w:r>
    </w:p>
    <w:p w:rsidR="00783681" w:rsidRDefault="00783681" w:rsidP="00783681">
      <w:pPr>
        <w:pStyle w:val="ListParagraph"/>
      </w:pPr>
      <w:r>
        <w:t>- animation-slideInUp</w:t>
      </w:r>
    </w:p>
    <w:p w:rsidR="00783681" w:rsidRDefault="00783681" w:rsidP="00783681">
      <w:pPr>
        <w:pStyle w:val="ListParagraph"/>
      </w:pPr>
      <w:r>
        <w:t>- animation-slideInLeft</w:t>
      </w:r>
    </w:p>
    <w:p w:rsidR="00783681" w:rsidRDefault="00783681" w:rsidP="00783681">
      <w:pPr>
        <w:pStyle w:val="ListParagraph"/>
      </w:pPr>
      <w:r>
        <w:t>- animation-zoomIn</w:t>
      </w:r>
    </w:p>
    <w:p w:rsidR="00666EEA" w:rsidRPr="00666EEA" w:rsidRDefault="00783681" w:rsidP="00783681">
      <w:pPr>
        <w:pStyle w:val="ListParagraph"/>
      </w:pPr>
      <w:r>
        <w:t>- animation-zoomOutUp</w:t>
      </w:r>
    </w:p>
    <w:p w:rsidR="00864EC8" w:rsidRDefault="00864EC8" w:rsidP="00222825"/>
    <w:p w:rsidR="00395E50" w:rsidRDefault="00395E50" w:rsidP="00222825"/>
    <w:p w:rsidR="002E59FA" w:rsidRPr="00407EE1" w:rsidRDefault="002E59FA" w:rsidP="002E59FA">
      <w:pPr>
        <w:pStyle w:val="Heading1"/>
        <w:spacing w:line="276" w:lineRule="auto"/>
      </w:pPr>
      <w:r>
        <w:t>Nội dung t</w:t>
      </w:r>
      <w:r w:rsidR="00AD3FC3">
        <w:t>ìm hiểu</w:t>
      </w:r>
    </w:p>
    <w:p w:rsidR="001B3044" w:rsidRDefault="001B3044" w:rsidP="001B3044">
      <w:pPr>
        <w:spacing w:before="0" w:line="240" w:lineRule="auto"/>
      </w:pPr>
    </w:p>
    <w:p w:rsidR="000A2D28" w:rsidRPr="00407EE1" w:rsidRDefault="00BF011E" w:rsidP="00B77AB1">
      <w:pPr>
        <w:pStyle w:val="Heading1"/>
        <w:spacing w:line="276" w:lineRule="auto"/>
      </w:pPr>
      <w:r>
        <w:t>nộp bài</w:t>
      </w:r>
    </w:p>
    <w:p w:rsidR="00BF011E" w:rsidRDefault="00BF011E" w:rsidP="00222825">
      <w:pPr>
        <w:pStyle w:val="ListParagraph"/>
        <w:numPr>
          <w:ilvl w:val="0"/>
          <w:numId w:val="2"/>
        </w:numPr>
      </w:pPr>
      <w:r>
        <w:t>Hạn nộ</w:t>
      </w:r>
      <w:r w:rsidR="00C21359">
        <w:t xml:space="preserve">p: </w:t>
      </w:r>
      <w:r w:rsidR="00A34A1B">
        <w:t xml:space="preserve"> 1 tuần</w:t>
      </w:r>
      <w:r w:rsidR="00B46CC2">
        <w:t xml:space="preserve"> (t</w:t>
      </w:r>
      <w:r>
        <w:t>rướ</w:t>
      </w:r>
      <w:r w:rsidR="00D56243">
        <w:t xml:space="preserve">c </w:t>
      </w:r>
      <w:r w:rsidR="00C21359">
        <w:t xml:space="preserve">24h00’ </w:t>
      </w:r>
      <w:r w:rsidR="006C5AA7">
        <w:t xml:space="preserve">ngày </w:t>
      </w:r>
      <w:r w:rsidR="00735B4D">
        <w:t>26</w:t>
      </w:r>
      <w:r w:rsidR="00B46CC2">
        <w:t>/07</w:t>
      </w:r>
      <w:r w:rsidR="006D1161">
        <w:t>/2018</w:t>
      </w:r>
      <w:r w:rsidR="00B46CC2">
        <w:t>)</w:t>
      </w:r>
      <w:r>
        <w:t>.</w:t>
      </w:r>
    </w:p>
    <w:p w:rsidR="00BF011E" w:rsidRDefault="00BF011E" w:rsidP="00222825">
      <w:pPr>
        <w:pStyle w:val="ListParagraph"/>
        <w:numPr>
          <w:ilvl w:val="0"/>
          <w:numId w:val="2"/>
        </w:numPr>
      </w:pPr>
      <w:r>
        <w:t>Bài nộ</w:t>
      </w:r>
      <w:r w:rsidR="00A752EE">
        <w:t>p</w:t>
      </w:r>
      <w:r>
        <w:t xml:space="preserve">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 xml:space="preserve">rc: Chứa mã nguồn. </w:t>
      </w:r>
    </w:p>
    <w:p w:rsidR="002B19A1" w:rsidRPr="00442F71" w:rsidRDefault="006D1161" w:rsidP="00222825">
      <w:pPr>
        <w:pStyle w:val="ListParagraph"/>
        <w:numPr>
          <w:ilvl w:val="1"/>
          <w:numId w:val="2"/>
        </w:numPr>
        <w:rPr>
          <w:b/>
        </w:rPr>
      </w:pPr>
      <w:r>
        <w:t>d</w:t>
      </w:r>
      <w:r w:rsidR="00BF011E">
        <w:t>oc:</w:t>
      </w:r>
      <w:r w:rsidR="00303569">
        <w:t xml:space="preserve"> Báo Cáo </w:t>
      </w:r>
      <w:r w:rsidR="005276B6">
        <w:t>(step2</w:t>
      </w:r>
      <w:r w:rsidR="008A5ACE">
        <w:t>.doc</w:t>
      </w:r>
      <w:r w:rsidR="00C67612">
        <w:t>)</w:t>
      </w:r>
      <w:r w:rsidR="008945AA">
        <w:t>.</w:t>
      </w:r>
      <w:bookmarkStart w:id="0" w:name="_GoBack"/>
      <w:bookmarkEnd w:id="0"/>
    </w:p>
    <w:p w:rsidR="00442F71" w:rsidRPr="0091102F" w:rsidRDefault="0091102F" w:rsidP="0091102F">
      <w:pPr>
        <w:pStyle w:val="ListParagraph"/>
        <w:numPr>
          <w:ilvl w:val="0"/>
          <w:numId w:val="2"/>
        </w:numPr>
        <w:rPr>
          <w:b/>
        </w:rPr>
      </w:pPr>
      <w:r>
        <w:lastRenderedPageBreak/>
        <w:t>Tạ</w:t>
      </w:r>
      <w:r w:rsidR="00742FB5">
        <w:t>o Pr</w:t>
      </w:r>
      <w:r w:rsidR="004D284D">
        <w:t>oject</w:t>
      </w:r>
      <w:r>
        <w:t xml:space="preserve"> trên Github và gửi link cho người hướng dẫn</w:t>
      </w:r>
      <w:r w:rsidR="00442F71">
        <w:t>:</w:t>
      </w:r>
    </w:p>
    <w:sectPr w:rsidR="00442F71" w:rsidRPr="0091102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6A8" w:rsidRDefault="000436A8" w:rsidP="002B19A1">
      <w:pPr>
        <w:spacing w:after="0" w:line="240" w:lineRule="auto"/>
      </w:pPr>
      <w:r>
        <w:separator/>
      </w:r>
    </w:p>
  </w:endnote>
  <w:endnote w:type="continuationSeparator" w:id="0">
    <w:p w:rsidR="000436A8" w:rsidRDefault="000436A8"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FA" w:rsidRDefault="002E59FA" w:rsidP="002E59FA">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3C7203" w:rsidRPr="003C7203">
      <w:rPr>
        <w:rFonts w:eastAsiaTheme="majorEastAsia" w:cs="Times New Roman"/>
        <w:noProof/>
        <w:sz w:val="24"/>
        <w:szCs w:val="24"/>
      </w:rPr>
      <w:t>1</w:t>
    </w:r>
    <w:r w:rsidRPr="00CC4311">
      <w:rPr>
        <w:rFonts w:eastAsiaTheme="majorEastAsia" w:cs="Times New Roman"/>
        <w:noProof/>
        <w:sz w:val="24"/>
        <w:szCs w:val="24"/>
      </w:rPr>
      <w:fldChar w:fldCharType="end"/>
    </w:r>
  </w:p>
  <w:p w:rsidR="002E59FA" w:rsidRPr="0048678F" w:rsidRDefault="002E59FA" w:rsidP="002E59FA">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6A8" w:rsidRDefault="000436A8" w:rsidP="002B19A1">
      <w:pPr>
        <w:spacing w:after="0" w:line="240" w:lineRule="auto"/>
      </w:pPr>
      <w:r>
        <w:separator/>
      </w:r>
    </w:p>
  </w:footnote>
  <w:footnote w:type="continuationSeparator" w:id="0">
    <w:p w:rsidR="000436A8" w:rsidRDefault="000436A8"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2E59FA" w:rsidRPr="00CC4311" w:rsidTr="002E59FA">
      <w:tc>
        <w:tcPr>
          <w:tcW w:w="3500" w:type="pct"/>
          <w:tcBorders>
            <w:bottom w:val="single" w:sz="4" w:space="0" w:color="auto"/>
          </w:tcBorders>
          <w:vAlign w:val="bottom"/>
        </w:tcPr>
        <w:p w:rsidR="002E59FA" w:rsidRPr="00CC4311" w:rsidRDefault="002E59FA"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2E59FA" w:rsidRPr="00CC4311" w:rsidRDefault="002E59FA" w:rsidP="002E59FA">
              <w:pPr>
                <w:pStyle w:val="Header"/>
                <w:rPr>
                  <w:color w:val="FFFFFF" w:themeColor="background1"/>
                  <w:sz w:val="24"/>
                  <w:szCs w:val="24"/>
                </w:rPr>
              </w:pPr>
              <w:r>
                <w:rPr>
                  <w:color w:val="FFFFFF" w:themeColor="background1"/>
                  <w:sz w:val="24"/>
                  <w:szCs w:val="24"/>
                </w:rPr>
                <w:t>October 1, 2015</w:t>
              </w:r>
            </w:p>
          </w:tc>
        </w:sdtContent>
      </w:sdt>
    </w:tr>
  </w:tbl>
  <w:p w:rsidR="002E59FA" w:rsidRPr="0048678F" w:rsidRDefault="002E59FA" w:rsidP="002E59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D7F13"/>
    <w:multiLevelType w:val="hybridMultilevel"/>
    <w:tmpl w:val="5DF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12"/>
  </w:num>
  <w:num w:numId="5">
    <w:abstractNumId w:val="5"/>
  </w:num>
  <w:num w:numId="6">
    <w:abstractNumId w:val="0"/>
  </w:num>
  <w:num w:numId="7">
    <w:abstractNumId w:val="20"/>
  </w:num>
  <w:num w:numId="8">
    <w:abstractNumId w:val="3"/>
  </w:num>
  <w:num w:numId="9">
    <w:abstractNumId w:val="4"/>
  </w:num>
  <w:num w:numId="10">
    <w:abstractNumId w:val="9"/>
  </w:num>
  <w:num w:numId="11">
    <w:abstractNumId w:val="2"/>
  </w:num>
  <w:num w:numId="12">
    <w:abstractNumId w:val="15"/>
  </w:num>
  <w:num w:numId="13">
    <w:abstractNumId w:val="19"/>
  </w:num>
  <w:num w:numId="14">
    <w:abstractNumId w:val="17"/>
  </w:num>
  <w:num w:numId="15">
    <w:abstractNumId w:val="16"/>
  </w:num>
  <w:num w:numId="16">
    <w:abstractNumId w:val="1"/>
  </w:num>
  <w:num w:numId="17">
    <w:abstractNumId w:val="18"/>
  </w:num>
  <w:num w:numId="18">
    <w:abstractNumId w:val="6"/>
  </w:num>
  <w:num w:numId="19">
    <w:abstractNumId w:val="10"/>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01084"/>
    <w:rsid w:val="000147EE"/>
    <w:rsid w:val="000165E3"/>
    <w:rsid w:val="000177C9"/>
    <w:rsid w:val="00032A34"/>
    <w:rsid w:val="000433BB"/>
    <w:rsid w:val="000436A8"/>
    <w:rsid w:val="00055BCC"/>
    <w:rsid w:val="00073EE6"/>
    <w:rsid w:val="000763B8"/>
    <w:rsid w:val="0009094E"/>
    <w:rsid w:val="00095617"/>
    <w:rsid w:val="000A2D28"/>
    <w:rsid w:val="000C72EB"/>
    <w:rsid w:val="000E745A"/>
    <w:rsid w:val="000F0B71"/>
    <w:rsid w:val="00101031"/>
    <w:rsid w:val="0012749A"/>
    <w:rsid w:val="00142294"/>
    <w:rsid w:val="00144FFA"/>
    <w:rsid w:val="001852F2"/>
    <w:rsid w:val="00194849"/>
    <w:rsid w:val="001B069D"/>
    <w:rsid w:val="001B3044"/>
    <w:rsid w:val="001B6A21"/>
    <w:rsid w:val="001C4BD0"/>
    <w:rsid w:val="001E155B"/>
    <w:rsid w:val="001F1C68"/>
    <w:rsid w:val="001F1F1A"/>
    <w:rsid w:val="00222825"/>
    <w:rsid w:val="00235819"/>
    <w:rsid w:val="00271B6C"/>
    <w:rsid w:val="002A0656"/>
    <w:rsid w:val="002B19A1"/>
    <w:rsid w:val="002B70E1"/>
    <w:rsid w:val="002C74C5"/>
    <w:rsid w:val="002D798E"/>
    <w:rsid w:val="002E3AB1"/>
    <w:rsid w:val="002E59FA"/>
    <w:rsid w:val="00303569"/>
    <w:rsid w:val="00314C7B"/>
    <w:rsid w:val="00317B7B"/>
    <w:rsid w:val="003348F4"/>
    <w:rsid w:val="00340ADD"/>
    <w:rsid w:val="0034639A"/>
    <w:rsid w:val="00360E77"/>
    <w:rsid w:val="0037237E"/>
    <w:rsid w:val="00375426"/>
    <w:rsid w:val="00377567"/>
    <w:rsid w:val="00394AD6"/>
    <w:rsid w:val="00395E50"/>
    <w:rsid w:val="003A68BF"/>
    <w:rsid w:val="003B3873"/>
    <w:rsid w:val="003C46E5"/>
    <w:rsid w:val="003C7203"/>
    <w:rsid w:val="003D7932"/>
    <w:rsid w:val="00407EE1"/>
    <w:rsid w:val="00411C2A"/>
    <w:rsid w:val="0042088E"/>
    <w:rsid w:val="004332E2"/>
    <w:rsid w:val="00442F71"/>
    <w:rsid w:val="00483CDD"/>
    <w:rsid w:val="00485A9D"/>
    <w:rsid w:val="004D214F"/>
    <w:rsid w:val="004D284D"/>
    <w:rsid w:val="004D3AB3"/>
    <w:rsid w:val="004D45A7"/>
    <w:rsid w:val="004D5119"/>
    <w:rsid w:val="004E46FD"/>
    <w:rsid w:val="00511D9B"/>
    <w:rsid w:val="00511DF4"/>
    <w:rsid w:val="00513B59"/>
    <w:rsid w:val="00517B48"/>
    <w:rsid w:val="005276B6"/>
    <w:rsid w:val="00533310"/>
    <w:rsid w:val="0054001D"/>
    <w:rsid w:val="0054012B"/>
    <w:rsid w:val="005508C7"/>
    <w:rsid w:val="00561DE5"/>
    <w:rsid w:val="00572A8E"/>
    <w:rsid w:val="00577C43"/>
    <w:rsid w:val="005A741B"/>
    <w:rsid w:val="005A77F8"/>
    <w:rsid w:val="005B1B86"/>
    <w:rsid w:val="005E0CC4"/>
    <w:rsid w:val="005F0BD6"/>
    <w:rsid w:val="005F62B6"/>
    <w:rsid w:val="006024DC"/>
    <w:rsid w:val="006369E5"/>
    <w:rsid w:val="006429E9"/>
    <w:rsid w:val="00646ED2"/>
    <w:rsid w:val="006608DD"/>
    <w:rsid w:val="00666EEA"/>
    <w:rsid w:val="00694164"/>
    <w:rsid w:val="00695B97"/>
    <w:rsid w:val="006A01D8"/>
    <w:rsid w:val="006A08BD"/>
    <w:rsid w:val="006A1BBB"/>
    <w:rsid w:val="006A3B43"/>
    <w:rsid w:val="006B45A6"/>
    <w:rsid w:val="006C2EF7"/>
    <w:rsid w:val="006C49B7"/>
    <w:rsid w:val="006C5AA7"/>
    <w:rsid w:val="006D1161"/>
    <w:rsid w:val="006D42E6"/>
    <w:rsid w:val="006E6569"/>
    <w:rsid w:val="006F5834"/>
    <w:rsid w:val="00726F17"/>
    <w:rsid w:val="00734312"/>
    <w:rsid w:val="00735B4D"/>
    <w:rsid w:val="00742FB5"/>
    <w:rsid w:val="00742FD5"/>
    <w:rsid w:val="00754BE0"/>
    <w:rsid w:val="00761427"/>
    <w:rsid w:val="007708B1"/>
    <w:rsid w:val="00775A0C"/>
    <w:rsid w:val="00783681"/>
    <w:rsid w:val="0079150A"/>
    <w:rsid w:val="0079233C"/>
    <w:rsid w:val="00795F69"/>
    <w:rsid w:val="007A59E4"/>
    <w:rsid w:val="007A5F66"/>
    <w:rsid w:val="007C11CC"/>
    <w:rsid w:val="007F45CA"/>
    <w:rsid w:val="00806775"/>
    <w:rsid w:val="00807089"/>
    <w:rsid w:val="00834E3D"/>
    <w:rsid w:val="00837972"/>
    <w:rsid w:val="0084010F"/>
    <w:rsid w:val="00846662"/>
    <w:rsid w:val="0086446A"/>
    <w:rsid w:val="00864EC8"/>
    <w:rsid w:val="008945AA"/>
    <w:rsid w:val="008A180D"/>
    <w:rsid w:val="008A5ACE"/>
    <w:rsid w:val="008B0C79"/>
    <w:rsid w:val="008B74D5"/>
    <w:rsid w:val="008D007B"/>
    <w:rsid w:val="008F4BA6"/>
    <w:rsid w:val="0091102F"/>
    <w:rsid w:val="00965165"/>
    <w:rsid w:val="00986D29"/>
    <w:rsid w:val="00991CFE"/>
    <w:rsid w:val="00992E9E"/>
    <w:rsid w:val="0099354E"/>
    <w:rsid w:val="009C5F4F"/>
    <w:rsid w:val="009E3589"/>
    <w:rsid w:val="00A26127"/>
    <w:rsid w:val="00A3260E"/>
    <w:rsid w:val="00A34A1B"/>
    <w:rsid w:val="00A45222"/>
    <w:rsid w:val="00A65B2F"/>
    <w:rsid w:val="00A73AC1"/>
    <w:rsid w:val="00A752EE"/>
    <w:rsid w:val="00A84E49"/>
    <w:rsid w:val="00A86759"/>
    <w:rsid w:val="00AC7E34"/>
    <w:rsid w:val="00AD3FC3"/>
    <w:rsid w:val="00AD7B07"/>
    <w:rsid w:val="00B01D4D"/>
    <w:rsid w:val="00B060CE"/>
    <w:rsid w:val="00B25917"/>
    <w:rsid w:val="00B34D40"/>
    <w:rsid w:val="00B46CC2"/>
    <w:rsid w:val="00B47349"/>
    <w:rsid w:val="00B5057C"/>
    <w:rsid w:val="00B717FF"/>
    <w:rsid w:val="00B77AB1"/>
    <w:rsid w:val="00B86102"/>
    <w:rsid w:val="00BB45C8"/>
    <w:rsid w:val="00BC117D"/>
    <w:rsid w:val="00BD0F3F"/>
    <w:rsid w:val="00BE3BC1"/>
    <w:rsid w:val="00BE68D1"/>
    <w:rsid w:val="00BF011E"/>
    <w:rsid w:val="00BF631D"/>
    <w:rsid w:val="00C21359"/>
    <w:rsid w:val="00C2461B"/>
    <w:rsid w:val="00C3031F"/>
    <w:rsid w:val="00C32D8B"/>
    <w:rsid w:val="00C37E8E"/>
    <w:rsid w:val="00C409C8"/>
    <w:rsid w:val="00C610EA"/>
    <w:rsid w:val="00C64C09"/>
    <w:rsid w:val="00C67612"/>
    <w:rsid w:val="00C96363"/>
    <w:rsid w:val="00CC1826"/>
    <w:rsid w:val="00CE1AEF"/>
    <w:rsid w:val="00CF7075"/>
    <w:rsid w:val="00D0715F"/>
    <w:rsid w:val="00D11FFB"/>
    <w:rsid w:val="00D36FA3"/>
    <w:rsid w:val="00D56243"/>
    <w:rsid w:val="00D736B4"/>
    <w:rsid w:val="00D746DD"/>
    <w:rsid w:val="00D8589D"/>
    <w:rsid w:val="00DE22E1"/>
    <w:rsid w:val="00E058D3"/>
    <w:rsid w:val="00E1781D"/>
    <w:rsid w:val="00E3434E"/>
    <w:rsid w:val="00E633B1"/>
    <w:rsid w:val="00E65D23"/>
    <w:rsid w:val="00E70A57"/>
    <w:rsid w:val="00E84CB6"/>
    <w:rsid w:val="00E96A3D"/>
    <w:rsid w:val="00EB01B3"/>
    <w:rsid w:val="00EF1224"/>
    <w:rsid w:val="00EF3044"/>
    <w:rsid w:val="00EF4927"/>
    <w:rsid w:val="00F227FA"/>
    <w:rsid w:val="00F2565E"/>
    <w:rsid w:val="00F33811"/>
    <w:rsid w:val="00F412C4"/>
    <w:rsid w:val="00F413DE"/>
    <w:rsid w:val="00F42D25"/>
    <w:rsid w:val="00F63F27"/>
    <w:rsid w:val="00F6766C"/>
    <w:rsid w:val="00F73A68"/>
    <w:rsid w:val="00F8495F"/>
    <w:rsid w:val="00F9442E"/>
    <w:rsid w:val="00FA07A3"/>
    <w:rsid w:val="00FC235F"/>
    <w:rsid w:val="00FE3382"/>
    <w:rsid w:val="00F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236">
      <w:bodyDiv w:val="1"/>
      <w:marLeft w:val="0"/>
      <w:marRight w:val="0"/>
      <w:marTop w:val="0"/>
      <w:marBottom w:val="0"/>
      <w:divBdr>
        <w:top w:val="none" w:sz="0" w:space="0" w:color="auto"/>
        <w:left w:val="none" w:sz="0" w:space="0" w:color="auto"/>
        <w:bottom w:val="none" w:sz="0" w:space="0" w:color="auto"/>
        <w:right w:val="none" w:sz="0" w:space="0" w:color="auto"/>
      </w:divBdr>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Template>
  <TotalTime>0</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2</cp:revision>
  <dcterms:created xsi:type="dcterms:W3CDTF">2018-07-19T10:25:00Z</dcterms:created>
  <dcterms:modified xsi:type="dcterms:W3CDTF">2018-07-19T10:25:00Z</dcterms:modified>
</cp:coreProperties>
</file>